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431707" w:rsidR="000D561C" w:rsidRDefault="00952FF2" w14:paraId="4A229449" w14:textId="20906B06">
      <w:pPr>
        <w:pStyle w:val="Project"/>
      </w:pPr>
      <w:r>
        <w:fldChar w:fldCharType="begin"/>
      </w:r>
      <w:r>
        <w:instrText xml:space="preserve"> SUBJECT  \* MERGEFORMAT </w:instrText>
      </w:r>
      <w:r>
        <w:fldChar w:fldCharType="separate"/>
      </w:r>
      <w:r w:rsidR="35F5B601">
        <w:rPr/>
        <w:t>&lt;</w:t>
      </w:r>
      <w:r w:rsidR="23E1F4AD">
        <w:rPr/>
        <w:t>KI-69</w:t>
      </w:r>
      <w:r w:rsidR="35F5B601">
        <w:rPr/>
        <w:t>&gt;</w:t>
      </w:r>
      <w:r>
        <w:fldChar w:fldCharType="end"/>
      </w:r>
    </w:p>
    <w:p w:rsidRPr="00431707" w:rsidR="000D561C" w:rsidRDefault="000D561C" w14:paraId="2B9F8166" w14:textId="77777777">
      <w:pPr>
        <w:pStyle w:val="BodyText1"/>
        <w:spacing w:after="0"/>
        <w:rPr>
          <w:lang w:val="en-US"/>
        </w:rPr>
      </w:pPr>
    </w:p>
    <w:p w:rsidRPr="00431707" w:rsidR="000D561C" w:rsidRDefault="00605B74" w14:paraId="2133E778" w14:textId="2EF47AB3">
      <w:pPr>
        <w:pStyle w:val="Title"/>
        <w:jc w:val="right"/>
      </w:pPr>
      <w:r>
        <w:t>User’s Manual</w:t>
      </w:r>
    </w:p>
    <w:p w:rsidRPr="00431707" w:rsidR="000D561C" w:rsidRDefault="000D561C" w14:paraId="5F43B006" w14:textId="77777777"/>
    <w:p w:rsidRPr="00431707" w:rsidR="000D561C" w:rsidRDefault="000D561C" w14:paraId="42C4B052" w14:textId="77777777">
      <w:pPr>
        <w:pStyle w:val="Title"/>
        <w:jc w:val="right"/>
        <w:rPr>
          <w:sz w:val="28"/>
        </w:rPr>
      </w:pPr>
      <w:r w:rsidRPr="00431707">
        <w:rPr>
          <w:sz w:val="28"/>
        </w:rPr>
        <w:t>Version &lt;1.0&gt;</w:t>
      </w:r>
    </w:p>
    <w:p w:rsidRPr="00431707" w:rsidR="000D561C" w:rsidRDefault="000D561C" w14:paraId="0EAD00F9" w14:textId="77777777">
      <w:pPr>
        <w:pStyle w:val="Title"/>
        <w:rPr>
          <w:sz w:val="28"/>
        </w:rPr>
      </w:pPr>
    </w:p>
    <w:p w:rsidRPr="00431707" w:rsidR="000D561C" w:rsidRDefault="000D561C" w14:paraId="1E0B195D" w14:textId="77777777">
      <w:pPr>
        <w:jc w:val="right"/>
      </w:pPr>
    </w:p>
    <w:p w:rsidRPr="00431707" w:rsidR="000D561C" w:rsidRDefault="000D561C" w14:paraId="2AD8D483" w14:textId="77777777">
      <w:pPr>
        <w:pStyle w:val="InfoBlue"/>
      </w:pPr>
      <w:r w:rsidRPr="00431707">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Pr="00431707" w:rsidR="000D561C" w:rsidRDefault="000D561C" w14:paraId="5B5D6341" w14:textId="77777777">
      <w:pPr>
        <w:pStyle w:val="InfoBlue"/>
      </w:pPr>
      <w:r w:rsidRPr="00431707">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Pr="00431707" w:rsidR="000D561C" w:rsidRDefault="000D561C" w14:paraId="28B5A143" w14:textId="77777777">
      <w:pPr>
        <w:pStyle w:val="InfoBlue"/>
        <w:sectPr w:rsidRPr="00431707" w:rsidR="000D561C">
          <w:headerReference w:type="default" r:id="rId7"/>
          <w:footerReference w:type="even" r:id="rId8"/>
          <w:pgSz w:w="12240" w:h="15840" w:orient="portrait" w:code="1"/>
          <w:pgMar w:top="1440" w:right="1440" w:bottom="1440" w:left="1440" w:header="720" w:footer="720" w:gutter="0"/>
          <w:cols w:space="720"/>
          <w:vAlign w:val="center"/>
          <w:footerReference w:type="default" r:id="R4bbfa4f38a944371"/>
        </w:sectPr>
      </w:pPr>
    </w:p>
    <w:p w:rsidRPr="00431707" w:rsidR="000D561C" w:rsidRDefault="000D561C" w14:paraId="5AF8495A" w14:textId="77777777">
      <w:pPr>
        <w:pStyle w:val="Title"/>
      </w:pPr>
      <w:r w:rsidRPr="00431707">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431707" w:rsidR="000D561C" w:rsidTr="09EDC356" w14:paraId="4C5B10A4" w14:textId="77777777">
        <w:tc>
          <w:tcPr>
            <w:tcW w:w="2304" w:type="dxa"/>
            <w:tcMar/>
          </w:tcPr>
          <w:p w:rsidRPr="00431707" w:rsidR="000D561C" w:rsidRDefault="000D561C" w14:paraId="0222DC83" w14:textId="77777777">
            <w:pPr>
              <w:pStyle w:val="Tabletext"/>
              <w:jc w:val="center"/>
              <w:rPr>
                <w:b/>
              </w:rPr>
            </w:pPr>
            <w:r w:rsidRPr="00431707">
              <w:rPr>
                <w:b/>
              </w:rPr>
              <w:t>Date</w:t>
            </w:r>
          </w:p>
        </w:tc>
        <w:tc>
          <w:tcPr>
            <w:tcW w:w="1152" w:type="dxa"/>
            <w:tcMar/>
          </w:tcPr>
          <w:p w:rsidRPr="00431707" w:rsidR="000D561C" w:rsidRDefault="000D561C" w14:paraId="0E7246C3" w14:textId="77777777">
            <w:pPr>
              <w:pStyle w:val="Tabletext"/>
              <w:jc w:val="center"/>
              <w:rPr>
                <w:b/>
              </w:rPr>
            </w:pPr>
            <w:r w:rsidRPr="00431707">
              <w:rPr>
                <w:b/>
              </w:rPr>
              <w:t>Version</w:t>
            </w:r>
          </w:p>
        </w:tc>
        <w:tc>
          <w:tcPr>
            <w:tcW w:w="3744" w:type="dxa"/>
            <w:tcMar/>
          </w:tcPr>
          <w:p w:rsidRPr="00431707" w:rsidR="000D561C" w:rsidRDefault="000D561C" w14:paraId="51117105" w14:textId="77777777">
            <w:pPr>
              <w:pStyle w:val="Tabletext"/>
              <w:jc w:val="center"/>
              <w:rPr>
                <w:b/>
              </w:rPr>
            </w:pPr>
            <w:r w:rsidRPr="00431707">
              <w:rPr>
                <w:b/>
              </w:rPr>
              <w:t>Description</w:t>
            </w:r>
          </w:p>
        </w:tc>
        <w:tc>
          <w:tcPr>
            <w:tcW w:w="2304" w:type="dxa"/>
            <w:tcMar/>
          </w:tcPr>
          <w:p w:rsidRPr="00431707" w:rsidR="000D561C" w:rsidRDefault="000D561C" w14:paraId="2529B6EB" w14:textId="77777777">
            <w:pPr>
              <w:pStyle w:val="Tabletext"/>
              <w:jc w:val="center"/>
              <w:rPr>
                <w:b/>
              </w:rPr>
            </w:pPr>
            <w:r w:rsidRPr="00431707">
              <w:rPr>
                <w:b/>
              </w:rPr>
              <w:t>Author</w:t>
            </w:r>
          </w:p>
        </w:tc>
      </w:tr>
      <w:tr w:rsidRPr="00431707" w:rsidR="000D561C" w:rsidTr="09EDC356" w14:paraId="6E2BB02B" w14:textId="77777777">
        <w:tc>
          <w:tcPr>
            <w:tcW w:w="2304" w:type="dxa"/>
            <w:tcMar/>
          </w:tcPr>
          <w:p w:rsidRPr="00431707" w:rsidR="000D561C" w:rsidRDefault="000D561C" w14:paraId="5C9A310D" w14:textId="7F600A46">
            <w:pPr>
              <w:pStyle w:val="Tabletext"/>
            </w:pPr>
            <w:r w:rsidRPr="00431707">
              <w:t>&lt;</w:t>
            </w:r>
            <w:r w:rsidR="2A13ED1A">
              <w:t>03</w:t>
            </w:r>
            <w:r>
              <w:t>/</w:t>
            </w:r>
            <w:r w:rsidR="14E0D5EF">
              <w:t>12</w:t>
            </w:r>
            <w:r w:rsidRPr="00431707">
              <w:t>/</w:t>
            </w:r>
            <w:r w:rsidR="75F62D41">
              <w:t>23</w:t>
            </w:r>
            <w:r w:rsidRPr="00431707">
              <w:t>&gt;</w:t>
            </w:r>
          </w:p>
        </w:tc>
        <w:tc>
          <w:tcPr>
            <w:tcW w:w="1152" w:type="dxa"/>
            <w:tcMar/>
          </w:tcPr>
          <w:p w:rsidRPr="00431707" w:rsidR="000D561C" w:rsidRDefault="000D561C" w14:paraId="2258B8E2" w14:textId="20A32B9B">
            <w:pPr>
              <w:pStyle w:val="Tabletext"/>
            </w:pPr>
            <w:r w:rsidRPr="00431707">
              <w:t>&lt;</w:t>
            </w:r>
            <w:r w:rsidR="106B3FF6">
              <w:t>1.0</w:t>
            </w:r>
            <w:r w:rsidRPr="00431707">
              <w:t>&gt;</w:t>
            </w:r>
          </w:p>
        </w:tc>
        <w:tc>
          <w:tcPr>
            <w:tcW w:w="3744" w:type="dxa"/>
            <w:tcMar/>
          </w:tcPr>
          <w:p w:rsidRPr="00431707" w:rsidR="000D561C" w:rsidRDefault="000D561C" w14:paraId="40B984ED" w14:textId="4536C541">
            <w:pPr>
              <w:pStyle w:val="Tabletext"/>
            </w:pPr>
            <w:r>
              <w:t>&lt;</w:t>
            </w:r>
            <w:r w:rsidR="500D1B59">
              <w:t>Updated and Completed Parts 5-8 of the User Manual</w:t>
            </w:r>
            <w:r>
              <w:t>&gt;</w:t>
            </w:r>
          </w:p>
        </w:tc>
        <w:tc>
          <w:tcPr>
            <w:tcW w:w="2304" w:type="dxa"/>
            <w:tcMar/>
          </w:tcPr>
          <w:p w:rsidRPr="00431707" w:rsidR="000D561C" w:rsidRDefault="000D561C" w14:paraId="282D553C" w14:textId="333ED2FA">
            <w:pPr>
              <w:pStyle w:val="Tabletext"/>
            </w:pPr>
            <w:r>
              <w:t>&lt;</w:t>
            </w:r>
            <w:r w:rsidR="33700090">
              <w:t xml:space="preserve">Ginny </w:t>
            </w:r>
            <w:proofErr w:type="spellStart"/>
            <w:r w:rsidR="33700090">
              <w:t>Ke</w:t>
            </w:r>
            <w:proofErr w:type="spellEnd"/>
            <w:r>
              <w:t>&gt;</w:t>
            </w:r>
          </w:p>
        </w:tc>
      </w:tr>
      <w:tr w:rsidRPr="00431707" w:rsidR="000D561C" w:rsidTr="09EDC356" w14:paraId="67605FAF" w14:textId="77777777">
        <w:tc>
          <w:tcPr>
            <w:tcW w:w="2304" w:type="dxa"/>
            <w:tcMar/>
          </w:tcPr>
          <w:p w:rsidRPr="00431707" w:rsidR="000D561C" w:rsidRDefault="000D561C" w14:paraId="1D124581" w14:textId="482601DE">
            <w:pPr>
              <w:pStyle w:val="Tabletext"/>
            </w:pPr>
            <w:r w:rsidR="5D4D98E5">
              <w:rPr/>
              <w:t>&lt;03/12/23&gt;</w:t>
            </w:r>
          </w:p>
        </w:tc>
        <w:tc>
          <w:tcPr>
            <w:tcW w:w="1152" w:type="dxa"/>
            <w:tcMar/>
          </w:tcPr>
          <w:p w:rsidRPr="00431707" w:rsidR="000D561C" w:rsidRDefault="000D561C" w14:paraId="61011E48" w14:textId="44EF5993">
            <w:pPr>
              <w:pStyle w:val="Tabletext"/>
            </w:pPr>
            <w:r w:rsidR="5D4D98E5">
              <w:rPr/>
              <w:t>&lt;1.0&gt;</w:t>
            </w:r>
          </w:p>
        </w:tc>
        <w:tc>
          <w:tcPr>
            <w:tcW w:w="3744" w:type="dxa"/>
            <w:tcMar/>
          </w:tcPr>
          <w:p w:rsidRPr="00431707" w:rsidR="000D561C" w:rsidRDefault="000D561C" w14:paraId="02F3A7BF" w14:textId="369259EC">
            <w:pPr>
              <w:pStyle w:val="Tabletext"/>
            </w:pPr>
            <w:r w:rsidR="5D4D98E5">
              <w:rPr/>
              <w:t>&lt;Updated and Completed Parts 1-4 of the User Manual&gt;</w:t>
            </w:r>
          </w:p>
        </w:tc>
        <w:tc>
          <w:tcPr>
            <w:tcW w:w="2304" w:type="dxa"/>
            <w:tcMar/>
          </w:tcPr>
          <w:p w:rsidRPr="00431707" w:rsidR="000D561C" w:rsidRDefault="000D561C" w14:paraId="5876F9F7" w14:textId="505B7B00">
            <w:pPr>
              <w:pStyle w:val="Tabletext"/>
            </w:pPr>
            <w:r w:rsidR="5D4D98E5">
              <w:rPr/>
              <w:t>&lt;Dylan Sailors&gt;</w:t>
            </w:r>
          </w:p>
        </w:tc>
      </w:tr>
      <w:tr w:rsidRPr="00431707" w:rsidR="000D561C" w:rsidTr="09EDC356" w14:paraId="5E7AEAD7" w14:textId="77777777">
        <w:tc>
          <w:tcPr>
            <w:tcW w:w="2304" w:type="dxa"/>
            <w:tcMar/>
          </w:tcPr>
          <w:p w:rsidRPr="00431707" w:rsidR="000D561C" w:rsidRDefault="000D561C" w14:paraId="77439D14" w14:textId="77777777">
            <w:pPr>
              <w:pStyle w:val="Tabletext"/>
            </w:pPr>
          </w:p>
        </w:tc>
        <w:tc>
          <w:tcPr>
            <w:tcW w:w="1152" w:type="dxa"/>
            <w:tcMar/>
          </w:tcPr>
          <w:p w:rsidRPr="00431707" w:rsidR="000D561C" w:rsidRDefault="000D561C" w14:paraId="77EE06AB" w14:textId="77777777">
            <w:pPr>
              <w:pStyle w:val="Tabletext"/>
            </w:pPr>
          </w:p>
        </w:tc>
        <w:tc>
          <w:tcPr>
            <w:tcW w:w="3744" w:type="dxa"/>
            <w:tcMar/>
          </w:tcPr>
          <w:p w:rsidRPr="00431707" w:rsidR="000D561C" w:rsidRDefault="000D561C" w14:paraId="0182B873" w14:textId="77777777">
            <w:pPr>
              <w:pStyle w:val="Tabletext"/>
            </w:pPr>
          </w:p>
        </w:tc>
        <w:tc>
          <w:tcPr>
            <w:tcW w:w="2304" w:type="dxa"/>
            <w:tcMar/>
          </w:tcPr>
          <w:p w:rsidRPr="00431707" w:rsidR="000D561C" w:rsidRDefault="000D561C" w14:paraId="0EEABDAA" w14:textId="77777777">
            <w:pPr>
              <w:pStyle w:val="Tabletext"/>
            </w:pPr>
          </w:p>
        </w:tc>
      </w:tr>
      <w:tr w:rsidRPr="00431707" w:rsidR="000D561C" w:rsidTr="09EDC356" w14:paraId="64218510" w14:textId="77777777">
        <w:tc>
          <w:tcPr>
            <w:tcW w:w="2304" w:type="dxa"/>
            <w:tcMar/>
          </w:tcPr>
          <w:p w:rsidRPr="00431707" w:rsidR="000D561C" w:rsidRDefault="000D561C" w14:paraId="2C901568" w14:textId="77777777">
            <w:pPr>
              <w:pStyle w:val="Tabletext"/>
            </w:pPr>
          </w:p>
        </w:tc>
        <w:tc>
          <w:tcPr>
            <w:tcW w:w="1152" w:type="dxa"/>
            <w:tcMar/>
          </w:tcPr>
          <w:p w:rsidRPr="00431707" w:rsidR="000D561C" w:rsidRDefault="000D561C" w14:paraId="2E920A1A" w14:textId="77777777">
            <w:pPr>
              <w:pStyle w:val="Tabletext"/>
            </w:pPr>
          </w:p>
        </w:tc>
        <w:tc>
          <w:tcPr>
            <w:tcW w:w="3744" w:type="dxa"/>
            <w:tcMar/>
          </w:tcPr>
          <w:p w:rsidRPr="00431707" w:rsidR="000D561C" w:rsidRDefault="000D561C" w14:paraId="339A60B0" w14:textId="77777777">
            <w:pPr>
              <w:pStyle w:val="Tabletext"/>
            </w:pPr>
          </w:p>
        </w:tc>
        <w:tc>
          <w:tcPr>
            <w:tcW w:w="2304" w:type="dxa"/>
            <w:tcMar/>
          </w:tcPr>
          <w:p w:rsidRPr="00431707" w:rsidR="000D561C" w:rsidRDefault="000D561C" w14:paraId="447C003A" w14:textId="77777777">
            <w:pPr>
              <w:pStyle w:val="Tabletext"/>
            </w:pPr>
          </w:p>
        </w:tc>
      </w:tr>
    </w:tbl>
    <w:p w:rsidRPr="00431707" w:rsidR="000D561C" w:rsidRDefault="000D561C" w14:paraId="74FAA867" w14:textId="77777777"/>
    <w:p w:rsidRPr="00431707" w:rsidR="000D561C" w:rsidRDefault="000D561C" w14:paraId="4F1B5F58" w14:textId="77777777">
      <w:pPr>
        <w:pStyle w:val="Title"/>
      </w:pPr>
      <w:r w:rsidRPr="00431707">
        <w:br w:type="page"/>
      </w:r>
      <w:r w:rsidRPr="00431707">
        <w:t>Table of Contents</w:t>
      </w:r>
    </w:p>
    <w:p w:rsidRPr="00431707" w:rsidR="000D561C" w:rsidRDefault="000D561C" w14:paraId="68258A68" w14:textId="77777777"/>
    <w:p w:rsidRPr="00431707" w:rsidR="000D561C" w:rsidRDefault="000D561C" w14:paraId="033BB703" w14:textId="77777777">
      <w:pPr>
        <w:pStyle w:val="TOC1"/>
        <w:tabs>
          <w:tab w:val="left" w:pos="432"/>
        </w:tabs>
        <w:rPr>
          <w:sz w:val="24"/>
          <w:szCs w:val="24"/>
        </w:rPr>
      </w:pPr>
      <w:r w:rsidRPr="00431707">
        <w:fldChar w:fldCharType="begin"/>
      </w:r>
      <w:r w:rsidRPr="00431707">
        <w:instrText xml:space="preserve"> TOC \o "1-3" </w:instrText>
      </w:r>
      <w:r w:rsidRPr="00431707">
        <w:fldChar w:fldCharType="separate"/>
      </w:r>
      <w:r w:rsidRPr="00431707">
        <w:rPr>
          <w:szCs w:val="24"/>
        </w:rPr>
        <w:t>1.</w:t>
      </w:r>
      <w:r w:rsidRPr="00431707">
        <w:rPr>
          <w:sz w:val="24"/>
          <w:szCs w:val="24"/>
        </w:rPr>
        <w:tab/>
      </w:r>
      <w:r w:rsidRPr="00431707">
        <w:rPr>
          <w:szCs w:val="24"/>
        </w:rPr>
        <w:t>Purpose</w:t>
      </w:r>
      <w:r w:rsidRPr="00431707">
        <w:tab/>
      </w:r>
      <w:r w:rsidRPr="00431707">
        <w:fldChar w:fldCharType="begin"/>
      </w:r>
      <w:r w:rsidRPr="00431707">
        <w:instrText xml:space="preserve"> PAGEREF _Toc5431510 \h </w:instrText>
      </w:r>
      <w:r w:rsidRPr="00431707">
        <w:fldChar w:fldCharType="separate"/>
      </w:r>
      <w:r w:rsidR="00431707">
        <w:rPr>
          <w:noProof/>
        </w:rPr>
        <w:t>4</w:t>
      </w:r>
      <w:r w:rsidRPr="00431707">
        <w:fldChar w:fldCharType="end"/>
      </w:r>
    </w:p>
    <w:p w:rsidRPr="00431707" w:rsidR="000D561C" w:rsidRDefault="000D561C" w14:paraId="24E8B1E7" w14:textId="2FEC46C5">
      <w:pPr>
        <w:pStyle w:val="TOC1"/>
        <w:tabs>
          <w:tab w:val="left" w:pos="432"/>
        </w:tabs>
        <w:rPr>
          <w:sz w:val="24"/>
          <w:szCs w:val="24"/>
        </w:rPr>
      </w:pPr>
      <w:r w:rsidRPr="00431707">
        <w:rPr>
          <w:szCs w:val="24"/>
        </w:rPr>
        <w:t>2.</w:t>
      </w:r>
      <w:r w:rsidRPr="00431707">
        <w:rPr>
          <w:sz w:val="24"/>
          <w:szCs w:val="24"/>
        </w:rPr>
        <w:tab/>
      </w:r>
      <w:r w:rsidR="00605B74">
        <w:rPr>
          <w:szCs w:val="24"/>
        </w:rPr>
        <w:t>Introduction</w:t>
      </w:r>
      <w:r w:rsidRPr="00431707">
        <w:tab/>
      </w:r>
      <w:r w:rsidRPr="00431707">
        <w:fldChar w:fldCharType="begin"/>
      </w:r>
      <w:r w:rsidRPr="00431707">
        <w:instrText xml:space="preserve"> PAGEREF _Toc5431511 \h </w:instrText>
      </w:r>
      <w:r w:rsidRPr="00431707">
        <w:fldChar w:fldCharType="separate"/>
      </w:r>
      <w:r w:rsidR="00431707">
        <w:rPr>
          <w:noProof/>
        </w:rPr>
        <w:t>4</w:t>
      </w:r>
      <w:r w:rsidRPr="00431707">
        <w:fldChar w:fldCharType="end"/>
      </w:r>
    </w:p>
    <w:p w:rsidRPr="00431707" w:rsidR="000D561C" w:rsidRDefault="000D561C" w14:paraId="0DFDAD29" w14:textId="560B91BA">
      <w:pPr>
        <w:pStyle w:val="TOC1"/>
        <w:tabs>
          <w:tab w:val="left" w:pos="432"/>
        </w:tabs>
        <w:rPr>
          <w:sz w:val="24"/>
          <w:szCs w:val="24"/>
        </w:rPr>
      </w:pPr>
      <w:r w:rsidRPr="00431707">
        <w:rPr>
          <w:szCs w:val="24"/>
        </w:rPr>
        <w:t>3.</w:t>
      </w:r>
      <w:r w:rsidRPr="00431707">
        <w:rPr>
          <w:sz w:val="24"/>
          <w:szCs w:val="24"/>
        </w:rPr>
        <w:tab/>
      </w:r>
      <w:r w:rsidR="00605B74">
        <w:rPr>
          <w:szCs w:val="24"/>
        </w:rPr>
        <w:t>Getting started</w:t>
      </w:r>
      <w:r w:rsidRPr="00431707">
        <w:tab/>
      </w:r>
      <w:r w:rsidRPr="00431707">
        <w:fldChar w:fldCharType="begin"/>
      </w:r>
      <w:r w:rsidRPr="00431707">
        <w:instrText xml:space="preserve"> PAGEREF _Toc5431512 \h </w:instrText>
      </w:r>
      <w:r w:rsidRPr="00431707">
        <w:fldChar w:fldCharType="separate"/>
      </w:r>
      <w:r w:rsidR="00431707">
        <w:rPr>
          <w:noProof/>
        </w:rPr>
        <w:t>4</w:t>
      </w:r>
      <w:r w:rsidRPr="00431707">
        <w:fldChar w:fldCharType="end"/>
      </w:r>
    </w:p>
    <w:p w:rsidRPr="00431707" w:rsidR="000D561C" w:rsidRDefault="000D561C" w14:paraId="57E8B7E3" w14:textId="0A17469F">
      <w:pPr>
        <w:pStyle w:val="TOC1"/>
        <w:tabs>
          <w:tab w:val="left" w:pos="432"/>
        </w:tabs>
        <w:rPr>
          <w:sz w:val="24"/>
          <w:szCs w:val="24"/>
        </w:rPr>
      </w:pPr>
      <w:r w:rsidRPr="00431707">
        <w:rPr>
          <w:szCs w:val="24"/>
        </w:rPr>
        <w:t>4.</w:t>
      </w:r>
      <w:r w:rsidRPr="00431707">
        <w:rPr>
          <w:sz w:val="24"/>
          <w:szCs w:val="24"/>
        </w:rPr>
        <w:tab/>
      </w:r>
      <w:r w:rsidR="00605B74">
        <w:rPr>
          <w:szCs w:val="24"/>
        </w:rPr>
        <w:t>Advanced features</w:t>
      </w:r>
      <w:r w:rsidRPr="00431707">
        <w:tab/>
      </w:r>
      <w:r w:rsidRPr="00431707">
        <w:fldChar w:fldCharType="begin"/>
      </w:r>
      <w:r w:rsidRPr="00431707">
        <w:instrText xml:space="preserve"> PAGEREF _Toc5431513 \h </w:instrText>
      </w:r>
      <w:r w:rsidRPr="00431707">
        <w:fldChar w:fldCharType="separate"/>
      </w:r>
      <w:r w:rsidR="00431707">
        <w:rPr>
          <w:noProof/>
        </w:rPr>
        <w:t>4</w:t>
      </w:r>
      <w:r w:rsidRPr="00431707">
        <w:fldChar w:fldCharType="end"/>
      </w:r>
    </w:p>
    <w:p w:rsidRPr="00431707" w:rsidR="000D561C" w:rsidRDefault="000D561C" w14:paraId="15E36FEF" w14:textId="191F8954">
      <w:pPr>
        <w:pStyle w:val="TOC1"/>
        <w:tabs>
          <w:tab w:val="left" w:pos="432"/>
        </w:tabs>
        <w:rPr>
          <w:sz w:val="24"/>
          <w:szCs w:val="24"/>
        </w:rPr>
      </w:pPr>
      <w:r w:rsidRPr="00431707">
        <w:rPr>
          <w:szCs w:val="24"/>
        </w:rPr>
        <w:t>5.</w:t>
      </w:r>
      <w:r w:rsidRPr="00431707">
        <w:rPr>
          <w:sz w:val="24"/>
          <w:szCs w:val="24"/>
        </w:rPr>
        <w:tab/>
      </w:r>
      <w:r w:rsidRPr="00E051D6" w:rsidR="00E051D6">
        <w:rPr>
          <w:szCs w:val="24"/>
        </w:rPr>
        <w:t>Troubleshooting</w:t>
      </w:r>
      <w:r w:rsidRPr="00431707">
        <w:tab/>
      </w:r>
      <w:r w:rsidRPr="00431707">
        <w:fldChar w:fldCharType="begin"/>
      </w:r>
      <w:r w:rsidRPr="00431707">
        <w:instrText xml:space="preserve"> PAGEREF _Toc5431514 \h </w:instrText>
      </w:r>
      <w:r w:rsidRPr="00431707">
        <w:fldChar w:fldCharType="separate"/>
      </w:r>
      <w:r w:rsidR="00431707">
        <w:rPr>
          <w:noProof/>
        </w:rPr>
        <w:t>4</w:t>
      </w:r>
      <w:r w:rsidRPr="00431707">
        <w:fldChar w:fldCharType="end"/>
      </w:r>
    </w:p>
    <w:p w:rsidRPr="00431707" w:rsidR="000D561C" w:rsidRDefault="000D561C" w14:paraId="5149EFF3" w14:textId="20AC8394">
      <w:pPr>
        <w:pStyle w:val="TOC1"/>
        <w:tabs>
          <w:tab w:val="left" w:pos="432"/>
        </w:tabs>
        <w:rPr>
          <w:sz w:val="24"/>
          <w:szCs w:val="24"/>
        </w:rPr>
      </w:pPr>
      <w:r w:rsidRPr="00431707">
        <w:rPr>
          <w:szCs w:val="24"/>
        </w:rPr>
        <w:t>6.</w:t>
      </w:r>
      <w:r w:rsidRPr="00431707">
        <w:rPr>
          <w:sz w:val="24"/>
          <w:szCs w:val="24"/>
        </w:rPr>
        <w:tab/>
      </w:r>
      <w:r w:rsidR="00E051D6">
        <w:rPr>
          <w:szCs w:val="24"/>
        </w:rPr>
        <w:t>Example of uses</w:t>
      </w:r>
      <w:r w:rsidRPr="00431707">
        <w:tab/>
      </w:r>
      <w:r w:rsidRPr="00431707">
        <w:fldChar w:fldCharType="begin"/>
      </w:r>
      <w:r w:rsidRPr="00431707">
        <w:instrText xml:space="preserve"> PAGEREF _Toc5431515 \h </w:instrText>
      </w:r>
      <w:r w:rsidRPr="00431707">
        <w:fldChar w:fldCharType="separate"/>
      </w:r>
      <w:r w:rsidR="00431707">
        <w:rPr>
          <w:noProof/>
        </w:rPr>
        <w:t>4</w:t>
      </w:r>
      <w:r w:rsidRPr="00431707">
        <w:fldChar w:fldCharType="end"/>
      </w:r>
    </w:p>
    <w:p w:rsidRPr="00431707" w:rsidR="000D561C" w:rsidRDefault="000D561C" w14:paraId="0011D7F7" w14:textId="2D5DA105">
      <w:pPr>
        <w:pStyle w:val="TOC1"/>
        <w:tabs>
          <w:tab w:val="left" w:pos="432"/>
        </w:tabs>
        <w:rPr>
          <w:sz w:val="24"/>
          <w:szCs w:val="24"/>
        </w:rPr>
      </w:pPr>
      <w:r w:rsidRPr="00431707">
        <w:rPr>
          <w:szCs w:val="24"/>
        </w:rPr>
        <w:t>7.</w:t>
      </w:r>
      <w:r w:rsidRPr="00431707">
        <w:rPr>
          <w:sz w:val="24"/>
          <w:szCs w:val="24"/>
        </w:rPr>
        <w:tab/>
      </w:r>
      <w:r w:rsidR="00E051D6">
        <w:rPr>
          <w:szCs w:val="24"/>
        </w:rPr>
        <w:t>Glossary</w:t>
      </w:r>
      <w:r w:rsidRPr="00431707">
        <w:tab/>
      </w:r>
      <w:r w:rsidRPr="00431707">
        <w:fldChar w:fldCharType="begin"/>
      </w:r>
      <w:r w:rsidRPr="00431707">
        <w:instrText xml:space="preserve"> PAGEREF _Toc5431519 \h </w:instrText>
      </w:r>
      <w:r w:rsidRPr="00431707">
        <w:fldChar w:fldCharType="separate"/>
      </w:r>
      <w:r w:rsidR="00431707">
        <w:rPr>
          <w:noProof/>
        </w:rPr>
        <w:t>5</w:t>
      </w:r>
      <w:r w:rsidRPr="00431707">
        <w:fldChar w:fldCharType="end"/>
      </w:r>
    </w:p>
    <w:p w:rsidRPr="00431707" w:rsidR="000D561C" w:rsidRDefault="000D561C" w14:paraId="4796CF82" w14:textId="62E20DCD">
      <w:pPr>
        <w:pStyle w:val="TOC1"/>
        <w:tabs>
          <w:tab w:val="left" w:pos="432"/>
        </w:tabs>
        <w:rPr>
          <w:sz w:val="24"/>
          <w:szCs w:val="24"/>
        </w:rPr>
      </w:pPr>
      <w:r w:rsidRPr="00431707">
        <w:rPr>
          <w:szCs w:val="24"/>
        </w:rPr>
        <w:t>8.</w:t>
      </w:r>
      <w:r w:rsidRPr="00431707">
        <w:rPr>
          <w:sz w:val="24"/>
          <w:szCs w:val="24"/>
        </w:rPr>
        <w:tab/>
      </w:r>
      <w:r w:rsidR="00E051D6">
        <w:rPr>
          <w:szCs w:val="24"/>
        </w:rPr>
        <w:t>FAQ</w:t>
      </w:r>
      <w:r w:rsidRPr="00431707">
        <w:tab/>
      </w:r>
      <w:r w:rsidRPr="00431707">
        <w:fldChar w:fldCharType="begin"/>
      </w:r>
      <w:r w:rsidRPr="00431707">
        <w:instrText xml:space="preserve"> PAGEREF _Toc5431520 \h </w:instrText>
      </w:r>
      <w:r w:rsidRPr="00431707">
        <w:fldChar w:fldCharType="separate"/>
      </w:r>
      <w:r w:rsidR="00431707">
        <w:rPr>
          <w:noProof/>
        </w:rPr>
        <w:t>5</w:t>
      </w:r>
      <w:r w:rsidRPr="00431707">
        <w:fldChar w:fldCharType="end"/>
      </w:r>
    </w:p>
    <w:p w:rsidRPr="00431707" w:rsidR="000D561C" w:rsidRDefault="000D561C" w14:paraId="7FA39194" w14:textId="77777777">
      <w:pPr>
        <w:pStyle w:val="MainTitle"/>
      </w:pPr>
      <w:r w:rsidRPr="00431707">
        <w:fldChar w:fldCharType="end"/>
      </w:r>
      <w:r w:rsidRPr="00431707">
        <w:br w:type="page"/>
      </w:r>
      <w:r>
        <w:fldChar w:fldCharType="begin"/>
      </w:r>
      <w:r>
        <w:instrText> TITLE  \* MERGEFORMAT </w:instrText>
      </w:r>
      <w:r>
        <w:fldChar w:fldCharType="separate"/>
      </w:r>
      <w:r w:rsidR="00605B74">
        <w:t>Test Case</w:t>
      </w:r>
      <w:r>
        <w:fldChar w:fldCharType="end"/>
      </w:r>
    </w:p>
    <w:p w:rsidRPr="00431707" w:rsidR="000D561C" w:rsidRDefault="000D561C" w14:paraId="4114E30F" w14:textId="77777777" w14:noSpellErr="1">
      <w:pPr>
        <w:pStyle w:val="Heading1"/>
        <w:rPr/>
      </w:pPr>
      <w:bookmarkStart w:name="_Toc314978528" w:id="0"/>
      <w:bookmarkStart w:name="_Toc324843634" w:id="1"/>
      <w:bookmarkStart w:name="_Toc324851941" w:id="2"/>
      <w:bookmarkStart w:name="_Toc324915524" w:id="3"/>
      <w:bookmarkStart w:name="_Toc433104437" w:id="4"/>
      <w:bookmarkStart w:name="_Toc5431510" w:id="5"/>
      <w:bookmarkStart w:name="_Toc433104436" w:id="6"/>
      <w:r w:rsidR="1EFF73C2">
        <w:rPr/>
        <w:t>Purpose</w:t>
      </w:r>
      <w:bookmarkEnd w:id="0"/>
      <w:bookmarkEnd w:id="1"/>
      <w:bookmarkEnd w:id="2"/>
      <w:bookmarkEnd w:id="3"/>
      <w:bookmarkEnd w:id="4"/>
      <w:bookmarkEnd w:id="5"/>
      <w:r w:rsidR="1EFF73C2">
        <w:rPr/>
        <w:t xml:space="preserve"> </w:t>
      </w:r>
      <w:bookmarkEnd w:id="6"/>
    </w:p>
    <w:p w:rsidR="220E1683" w:rsidP="09EDC356" w:rsidRDefault="220E1683" w14:paraId="09DB6861" w14:textId="389B9656">
      <w:pPr>
        <w:pStyle w:val="Normal"/>
      </w:pPr>
      <w:r w:rsidR="220E1683">
        <w:rPr/>
        <w:t xml:space="preserve">The purpose of our software product is to develop a ‘user-friendly’ calculator in C++ capable of handling a wide range of mathematical expressions given by the </w:t>
      </w:r>
      <w:r w:rsidR="11FBA520">
        <w:rPr/>
        <w:t>user.</w:t>
      </w:r>
      <w:r w:rsidR="220E1683">
        <w:rPr/>
        <w:t xml:space="preserve"> The calculator aims to provide users with a convenient way for evaluating arithmetic expressions, ranging from simple calculations to more complex equations involving various operators and functions.</w:t>
      </w:r>
    </w:p>
    <w:p w:rsidR="09EDC356" w:rsidP="09EDC356" w:rsidRDefault="09EDC356" w14:paraId="0383D699" w14:textId="787E0F53">
      <w:pPr>
        <w:pStyle w:val="BodyText"/>
        <w:ind w:left="0"/>
        <w:rPr>
          <w:i w:val="1"/>
          <w:iCs w:val="1"/>
          <w:color w:val="0000FF"/>
        </w:rPr>
      </w:pPr>
    </w:p>
    <w:p w:rsidRPr="00431707" w:rsidR="000D561C" w:rsidRDefault="00605B74" w14:paraId="109C0739" w14:textId="15E0C8BE" w14:noSpellErr="1">
      <w:pPr>
        <w:pStyle w:val="Heading1"/>
        <w:rPr/>
      </w:pPr>
      <w:r w:rsidR="35F5B601">
        <w:rPr/>
        <w:t>Introduction</w:t>
      </w:r>
    </w:p>
    <w:p w:rsidR="546A010E" w:rsidP="09EDC356" w:rsidRDefault="546A010E" w14:paraId="2F57F6BE" w14:textId="46132CD4">
      <w:pPr>
        <w:pStyle w:val="Normal"/>
      </w:pPr>
      <w:r w:rsidR="546A010E">
        <w:rPr/>
        <w:t xml:space="preserve">This application is designed to aid you with your mathematical calculations by providing a platform for evaluating arithmetic expressions. Whether you need to perform basic calculations or compute more complex equations, our calculator is here to </w:t>
      </w:r>
      <w:r w:rsidR="546A010E">
        <w:rPr/>
        <w:t>assist</w:t>
      </w:r>
      <w:r w:rsidR="546A010E">
        <w:rPr/>
        <w:t xml:space="preserve"> you.</w:t>
      </w:r>
    </w:p>
    <w:p w:rsidR="546A010E" w:rsidP="09EDC356" w:rsidRDefault="546A010E" w14:paraId="3DB9C156" w14:textId="47F1BC94">
      <w:pPr>
        <w:pStyle w:val="Normal"/>
      </w:pPr>
      <w:r w:rsidRPr="09EDC356" w:rsidR="546A010E">
        <w:rPr>
          <w:b w:val="1"/>
          <w:bCs w:val="1"/>
        </w:rPr>
        <w:t>Features</w:t>
      </w:r>
      <w:r w:rsidR="546A010E">
        <w:rPr/>
        <w:t>:</w:t>
      </w:r>
    </w:p>
    <w:p w:rsidR="546A010E" w:rsidP="09EDC356" w:rsidRDefault="546A010E" w14:paraId="6C425087" w14:textId="1C32C6A1">
      <w:pPr>
        <w:pStyle w:val="ListParagraph"/>
        <w:numPr>
          <w:ilvl w:val="0"/>
          <w:numId w:val="5"/>
        </w:numPr>
        <w:rPr/>
      </w:pPr>
      <w:r w:rsidR="546A010E">
        <w:rPr/>
        <w:t>Capable of handling various mathematical operators (+, -, *, /, etc.).</w:t>
      </w:r>
    </w:p>
    <w:p w:rsidR="546A010E" w:rsidP="09EDC356" w:rsidRDefault="546A010E" w14:paraId="0FC9C558" w14:textId="3EBE0FC5">
      <w:pPr>
        <w:pStyle w:val="ListParagraph"/>
        <w:numPr>
          <w:ilvl w:val="0"/>
          <w:numId w:val="5"/>
        </w:numPr>
        <w:rPr/>
      </w:pPr>
      <w:r w:rsidR="546A010E">
        <w:rPr/>
        <w:t>Supports parentheses for grouping expressions.</w:t>
      </w:r>
    </w:p>
    <w:p w:rsidR="546A010E" w:rsidP="09EDC356" w:rsidRDefault="546A010E" w14:paraId="7B9B0DCF" w14:textId="6E12C3A1">
      <w:pPr>
        <w:pStyle w:val="ListParagraph"/>
        <w:numPr>
          <w:ilvl w:val="0"/>
          <w:numId w:val="5"/>
        </w:numPr>
        <w:rPr/>
      </w:pPr>
      <w:r w:rsidR="546A010E">
        <w:rPr/>
        <w:t>Provides</w:t>
      </w:r>
      <w:r w:rsidR="546A010E">
        <w:rPr/>
        <w:t xml:space="preserve"> basic mathematical functions like addition, subtraction, multiplication, and division.</w:t>
      </w:r>
    </w:p>
    <w:p w:rsidR="546A010E" w:rsidP="09EDC356" w:rsidRDefault="546A010E" w14:paraId="3DEFBDF2" w14:textId="3972F2AC">
      <w:pPr>
        <w:pStyle w:val="ListParagraph"/>
        <w:numPr>
          <w:ilvl w:val="0"/>
          <w:numId w:val="5"/>
        </w:numPr>
        <w:rPr/>
      </w:pPr>
      <w:bookmarkStart w:name="_Int_yA94d93j" w:id="1447411426"/>
      <w:r w:rsidR="546A010E">
        <w:rPr/>
        <w:t>Offers</w:t>
      </w:r>
      <w:bookmarkEnd w:id="1447411426"/>
      <w:r w:rsidR="546A010E">
        <w:rPr/>
        <w:t xml:space="preserve"> </w:t>
      </w:r>
      <w:r w:rsidR="546A010E">
        <w:rPr/>
        <w:t>additional</w:t>
      </w:r>
      <w:r w:rsidR="546A010E">
        <w:rPr/>
        <w:t xml:space="preserve"> functions such as </w:t>
      </w:r>
      <w:r w:rsidR="62B54F85">
        <w:rPr/>
        <w:t>power functions</w:t>
      </w:r>
      <w:r w:rsidR="0CFF4072">
        <w:rPr/>
        <w:t>, square root (if given as a power function)</w:t>
      </w:r>
      <w:r w:rsidR="62B54F85">
        <w:rPr/>
        <w:t xml:space="preserve"> and parenthesis handling</w:t>
      </w:r>
      <w:r w:rsidR="546A010E">
        <w:rPr/>
        <w:t>.</w:t>
      </w:r>
    </w:p>
    <w:p w:rsidR="546A010E" w:rsidP="09EDC356" w:rsidRDefault="546A010E" w14:paraId="19C6BAF6" w14:textId="74B31045">
      <w:pPr>
        <w:pStyle w:val="ListParagraph"/>
        <w:numPr>
          <w:ilvl w:val="0"/>
          <w:numId w:val="5"/>
        </w:numPr>
        <w:rPr/>
      </w:pPr>
      <w:r w:rsidR="546A010E">
        <w:rPr/>
        <w:t>Designed for easy installation and usage.</w:t>
      </w:r>
    </w:p>
    <w:p w:rsidR="546A010E" w:rsidP="09EDC356" w:rsidRDefault="546A010E" w14:paraId="7F7B6078" w14:textId="1689D3DC">
      <w:pPr>
        <w:pStyle w:val="Normal"/>
      </w:pPr>
      <w:r w:rsidRPr="09EDC356" w:rsidR="546A010E">
        <w:rPr>
          <w:b w:val="1"/>
          <w:bCs w:val="1"/>
        </w:rPr>
        <w:t>Installation</w:t>
      </w:r>
      <w:r w:rsidR="546A010E">
        <w:rPr/>
        <w:t>:</w:t>
      </w:r>
    </w:p>
    <w:p w:rsidR="546A010E" w:rsidP="09EDC356" w:rsidRDefault="546A010E" w14:paraId="3D2A3B6E" w14:textId="18761418">
      <w:pPr>
        <w:pStyle w:val="Normal"/>
        <w:suppressLineNumbers w:val="0"/>
        <w:bidi w:val="0"/>
        <w:spacing w:before="0" w:beforeAutospacing="off" w:after="0" w:afterAutospacing="off"/>
        <w:ind w:left="0" w:right="0"/>
        <w:jc w:val="left"/>
      </w:pPr>
      <w:r w:rsidR="546A010E">
        <w:rPr/>
        <w:t xml:space="preserve">Simply download the </w:t>
      </w:r>
      <w:r w:rsidR="02ECE3E5">
        <w:rPr/>
        <w:t>necessary calculator files from o</w:t>
      </w:r>
      <w:r w:rsidR="4191C916">
        <w:rPr/>
        <w:t xml:space="preserve">ur </w:t>
      </w:r>
      <w:r w:rsidR="02ECE3E5">
        <w:rPr/>
        <w:t xml:space="preserve">GitHub, navigate to the folder in your </w:t>
      </w:r>
      <w:r w:rsidR="7AFA7408">
        <w:rPr/>
        <w:t>terminal</w:t>
      </w:r>
      <w:r w:rsidR="02ECE3E5">
        <w:rPr/>
        <w:t xml:space="preserve">, </w:t>
      </w:r>
      <w:r w:rsidR="0A3D6E9C">
        <w:rPr/>
        <w:t xml:space="preserve">use the 'make build' target to compile and run the calculator, 'make clean' target to </w:t>
      </w:r>
      <w:r w:rsidR="0A3D6E9C">
        <w:rPr/>
        <w:t>delete</w:t>
      </w:r>
      <w:r w:rsidR="0A3D6E9C">
        <w:rPr/>
        <w:t xml:space="preserve"> program, and 'make run' target to run the calculator if it has already been compiled. All you </w:t>
      </w:r>
      <w:r w:rsidR="0A3D6E9C">
        <w:rPr/>
        <w:t>have to</w:t>
      </w:r>
      <w:r w:rsidR="0A3D6E9C">
        <w:rPr/>
        <w:t xml:space="preserve"> do next is start inputting your </w:t>
      </w:r>
      <w:r w:rsidR="274AD213">
        <w:rPr/>
        <w:t>mathematical expressions!</w:t>
      </w:r>
    </w:p>
    <w:p w:rsidRPr="00431707" w:rsidR="00605B74" w:rsidRDefault="00605B74" w14:paraId="4137F93F" w14:textId="77777777" w14:noSpellErr="1">
      <w:pPr>
        <w:pStyle w:val="BodyText1"/>
        <w:spacing w:after="0" w:line="240" w:lineRule="atLeast"/>
        <w:rPr>
          <w:lang w:val="en-US"/>
        </w:rPr>
      </w:pPr>
      <w:bookmarkStart w:name="_Toc314978533" w:id="7"/>
      <w:bookmarkStart w:name="_Toc324843639" w:id="8"/>
      <w:bookmarkStart w:name="_Toc324851946" w:id="9"/>
      <w:bookmarkStart w:name="_Toc324915529" w:id="10"/>
      <w:bookmarkStart w:name="_Toc433104442" w:id="11"/>
    </w:p>
    <w:p w:rsidRPr="00431707" w:rsidR="000D561C" w:rsidRDefault="00605B74" w14:paraId="79EA5F99" w14:textId="0DEC031D" w14:noSpellErr="1">
      <w:pPr>
        <w:pStyle w:val="Heading1"/>
        <w:rPr/>
      </w:pPr>
      <w:r w:rsidR="35F5B601">
        <w:rPr/>
        <w:t>Getting started</w:t>
      </w:r>
    </w:p>
    <w:p w:rsidR="5F8920E0" w:rsidP="09EDC356" w:rsidRDefault="5F8920E0" w14:paraId="75CE7382" w14:textId="05EF1722">
      <w:pPr>
        <w:pStyle w:val="Normal"/>
      </w:pPr>
      <w:r w:rsidR="5F8920E0">
        <w:rPr/>
        <w:t>Here’s</w:t>
      </w:r>
      <w:r w:rsidR="5F8920E0">
        <w:rPr/>
        <w:t xml:space="preserve"> a quick guide on how to use the code for yourself. </w:t>
      </w:r>
    </w:p>
    <w:p w:rsidR="5F8920E0" w:rsidP="09EDC356" w:rsidRDefault="5F8920E0" w14:paraId="0E0AABF2" w14:textId="36EF96EC">
      <w:pPr>
        <w:pStyle w:val="ListParagraph"/>
        <w:numPr>
          <w:ilvl w:val="0"/>
          <w:numId w:val="6"/>
        </w:numPr>
        <w:rPr/>
      </w:pPr>
      <w:r w:rsidR="5F8920E0">
        <w:rPr/>
        <w:t>Use the 'make build' target to compile and run the calculator.</w:t>
      </w:r>
    </w:p>
    <w:p w:rsidR="5F8920E0" w:rsidP="09EDC356" w:rsidRDefault="5F8920E0" w14:paraId="62F73039" w14:textId="529DF71C">
      <w:pPr>
        <w:pStyle w:val="ListParagraph"/>
        <w:numPr>
          <w:ilvl w:val="0"/>
          <w:numId w:val="6"/>
        </w:numPr>
        <w:rPr/>
      </w:pPr>
      <w:r w:rsidR="5F8920E0">
        <w:rPr/>
        <w:t xml:space="preserve">Use the 'make clean' target to </w:t>
      </w:r>
      <w:r w:rsidR="5F8920E0">
        <w:rPr/>
        <w:t>delete</w:t>
      </w:r>
      <w:r w:rsidR="5F8920E0">
        <w:rPr/>
        <w:t xml:space="preserve"> program.</w:t>
      </w:r>
    </w:p>
    <w:p w:rsidR="5F8920E0" w:rsidP="09EDC356" w:rsidRDefault="5F8920E0" w14:paraId="738B1952" w14:textId="38CB1754">
      <w:pPr>
        <w:pStyle w:val="ListParagraph"/>
        <w:numPr>
          <w:ilvl w:val="0"/>
          <w:numId w:val="6"/>
        </w:numPr>
        <w:rPr/>
      </w:pPr>
      <w:r w:rsidR="5F8920E0">
        <w:rPr/>
        <w:t>Use the 'make run' target to run calculator if it has already been compiled.</w:t>
      </w:r>
      <w:r w:rsidR="5F8920E0">
        <w:rPr/>
        <w:t xml:space="preserve"> </w:t>
      </w:r>
    </w:p>
    <w:p w:rsidR="5F8920E0" w:rsidP="09EDC356" w:rsidRDefault="5F8920E0" w14:paraId="75633AD6" w14:textId="4724D580">
      <w:pPr>
        <w:pStyle w:val="ListParagraph"/>
        <w:numPr>
          <w:ilvl w:val="0"/>
          <w:numId w:val="6"/>
        </w:numPr>
        <w:rPr/>
      </w:pPr>
      <w:r w:rsidR="5F8920E0">
        <w:rPr/>
        <w:t xml:space="preserve">Once </w:t>
      </w:r>
      <w:r w:rsidR="5F8920E0">
        <w:rPr/>
        <w:t>the program</w:t>
      </w:r>
      <w:r w:rsidR="5F8920E0">
        <w:rPr/>
        <w:t xml:space="preserve"> is running, it will prompt the user to enter an expression to evaluate. </w:t>
      </w:r>
    </w:p>
    <w:p w:rsidR="5F8920E0" w:rsidP="09EDC356" w:rsidRDefault="5F8920E0" w14:paraId="3429EFF3" w14:textId="44801A99">
      <w:pPr>
        <w:pStyle w:val="ListParagraph"/>
        <w:numPr>
          <w:ilvl w:val="0"/>
          <w:numId w:val="6"/>
        </w:numPr>
        <w:rPr/>
      </w:pPr>
      <w:r w:rsidR="5F8920E0">
        <w:rPr/>
        <w:t>Examples of expressions to enter can include:</w:t>
      </w:r>
    </w:p>
    <w:p w:rsidR="5F8920E0" w:rsidP="09EDC356" w:rsidRDefault="5F8920E0" w14:paraId="2884AE9F" w14:textId="2F2B1384">
      <w:pPr>
        <w:pStyle w:val="ListParagraph"/>
        <w:numPr>
          <w:ilvl w:val="1"/>
          <w:numId w:val="6"/>
        </w:numPr>
        <w:rPr/>
      </w:pPr>
      <w:r w:rsidR="5F8920E0">
        <w:rPr/>
        <w:t>'4 + 2'</w:t>
      </w:r>
    </w:p>
    <w:p w:rsidR="5F8920E0" w:rsidP="09EDC356" w:rsidRDefault="5F8920E0" w14:paraId="4ACE9735" w14:textId="4AB1C736">
      <w:pPr>
        <w:pStyle w:val="ListParagraph"/>
        <w:numPr>
          <w:ilvl w:val="1"/>
          <w:numId w:val="6"/>
        </w:numPr>
        <w:rPr/>
      </w:pPr>
      <w:r w:rsidR="5F8920E0">
        <w:rPr/>
        <w:t>'(4*2) - 3'</w:t>
      </w:r>
    </w:p>
    <w:p w:rsidR="5F8920E0" w:rsidP="09EDC356" w:rsidRDefault="5F8920E0" w14:paraId="4C5C8739" w14:textId="31CE4E0C">
      <w:pPr>
        <w:pStyle w:val="ListParagraph"/>
        <w:numPr>
          <w:ilvl w:val="1"/>
          <w:numId w:val="6"/>
        </w:numPr>
        <w:rPr/>
      </w:pPr>
      <w:r w:rsidR="5F8920E0">
        <w:rPr/>
        <w:t>'-3^2'</w:t>
      </w:r>
    </w:p>
    <w:p w:rsidR="5F8920E0" w:rsidP="09EDC356" w:rsidRDefault="5F8920E0" w14:paraId="1470AA82" w14:textId="5205B9FE">
      <w:pPr>
        <w:pStyle w:val="ListParagraph"/>
        <w:numPr>
          <w:ilvl w:val="1"/>
          <w:numId w:val="6"/>
        </w:numPr>
        <w:rPr/>
      </w:pPr>
      <w:r w:rsidR="5F8920E0">
        <w:rPr/>
        <w:t>'((4*2)-3'</w:t>
      </w:r>
    </w:p>
    <w:p w:rsidR="5F8920E0" w:rsidP="09EDC356" w:rsidRDefault="5F8920E0" w14:paraId="5C05E63E" w14:textId="394D1BFA">
      <w:pPr>
        <w:pStyle w:val="ListParagraph"/>
        <w:numPr>
          <w:ilvl w:val="1"/>
          <w:numId w:val="6"/>
        </w:numPr>
        <w:rPr/>
      </w:pPr>
      <w:r w:rsidR="5F8920E0">
        <w:rPr/>
        <w:t>'hello'</w:t>
      </w:r>
    </w:p>
    <w:p w:rsidR="5F8920E0" w:rsidP="09EDC356" w:rsidRDefault="5F8920E0" w14:paraId="2A103656" w14:textId="19171F2B">
      <w:pPr>
        <w:pStyle w:val="ListParagraph"/>
        <w:numPr>
          <w:ilvl w:val="0"/>
          <w:numId w:val="6"/>
        </w:numPr>
        <w:rPr/>
      </w:pPr>
      <w:r w:rsidR="5F8920E0">
        <w:rPr/>
        <w:t>If the expression is valid, then the program will output "Result: {result}".</w:t>
      </w:r>
    </w:p>
    <w:p w:rsidR="5F8920E0" w:rsidP="09EDC356" w:rsidRDefault="5F8920E0" w14:paraId="0781FDD9" w14:textId="4400790A">
      <w:pPr>
        <w:pStyle w:val="ListParagraph"/>
        <w:numPr>
          <w:ilvl w:val="0"/>
          <w:numId w:val="6"/>
        </w:numPr>
        <w:rPr/>
      </w:pPr>
      <w:r w:rsidR="5F8920E0">
        <w:rPr/>
        <w:t>If the expression is invalid, then the program will output "Error, Invalid Expression".</w:t>
      </w:r>
    </w:p>
    <w:p w:rsidR="5F8920E0" w:rsidP="09EDC356" w:rsidRDefault="5F8920E0" w14:paraId="6FAF4F3F" w14:textId="41482411">
      <w:pPr>
        <w:pStyle w:val="ListParagraph"/>
        <w:numPr>
          <w:ilvl w:val="0"/>
          <w:numId w:val="6"/>
        </w:numPr>
        <w:rPr/>
      </w:pPr>
      <w:r w:rsidR="5F8920E0">
        <w:rPr/>
        <w:t>To exit the program, enter '0'.</w:t>
      </w:r>
    </w:p>
    <w:p w:rsidR="5F8920E0" w:rsidP="09EDC356" w:rsidRDefault="5F8920E0" w14:paraId="6AC474C3" w14:textId="2681F9E9">
      <w:pPr>
        <w:pStyle w:val="ListParagraph"/>
        <w:numPr>
          <w:ilvl w:val="0"/>
          <w:numId w:val="6"/>
        </w:numPr>
        <w:rPr/>
      </w:pPr>
      <w:r w:rsidR="5F8920E0">
        <w:rPr/>
        <w:t>Otherwise, the program will continually ask the user to enter an expression until they enter '0'.</w:t>
      </w:r>
    </w:p>
    <w:p w:rsidRPr="00431707" w:rsidR="00605B74" w:rsidRDefault="00605B74" w14:paraId="6CE606A6" w14:textId="77777777">
      <w:pPr>
        <w:pStyle w:val="BodyText1"/>
        <w:spacing w:after="0" w:line="240" w:lineRule="atLeast"/>
        <w:rPr>
          <w:i/>
          <w:color w:val="0000FF"/>
          <w:lang w:val="en-US"/>
        </w:rPr>
      </w:pPr>
    </w:p>
    <w:p w:rsidR="000D561C" w:rsidRDefault="00605B74" w14:paraId="0CE38C3F" w14:textId="1E0B2FFF" w14:noSpellErr="1">
      <w:pPr>
        <w:pStyle w:val="Heading1"/>
        <w:rPr/>
      </w:pPr>
      <w:bookmarkStart w:name="_Toc5431513" w:id="12"/>
      <w:r w:rsidR="35F5B601">
        <w:rPr/>
        <w:t>Advanced features</w:t>
      </w:r>
      <w:bookmarkEnd w:id="12"/>
    </w:p>
    <w:p w:rsidRPr="00431707" w:rsidR="00E051D6" w:rsidP="09EDC356" w:rsidRDefault="00E051D6" w14:paraId="0D8735E5" w14:textId="36850C10">
      <w:pPr>
        <w:pStyle w:val="Normal"/>
      </w:pPr>
      <w:r w:rsidR="518689E5">
        <w:rPr/>
        <w:t xml:space="preserve">The code features </w:t>
      </w:r>
      <w:r w:rsidR="74B96630">
        <w:rPr/>
        <w:t>the ability to go back to previous</w:t>
      </w:r>
      <w:r w:rsidR="64329691">
        <w:rPr/>
        <w:t>ly inputted</w:t>
      </w:r>
      <w:r w:rsidR="74B96630">
        <w:rPr/>
        <w:t xml:space="preserve"> expressions, </w:t>
      </w:r>
      <w:r w:rsidR="22ACE61C">
        <w:rPr/>
        <w:t>can</w:t>
      </w:r>
      <w:r w:rsidR="603ACE37">
        <w:rPr/>
        <w:t xml:space="preserve"> loop, and can handle complex expressions given.</w:t>
      </w:r>
      <w:r w:rsidR="57B90B49">
        <w:rPr/>
        <w:t xml:space="preserve"> </w:t>
      </w:r>
    </w:p>
    <w:p w:rsidR="09EDC356" w:rsidP="09EDC356" w:rsidRDefault="09EDC356" w14:paraId="3D0C7034" w14:textId="48C02D6A">
      <w:pPr>
        <w:pStyle w:val="Normal"/>
      </w:pPr>
    </w:p>
    <w:p w:rsidRPr="00431707" w:rsidR="000D561C" w:rsidRDefault="00E051D6" w14:paraId="5A289136" w14:textId="24B3574D">
      <w:pPr>
        <w:pStyle w:val="Heading1"/>
        <w:rPr>
          <w:b w:val="0"/>
          <w:bCs/>
        </w:rPr>
      </w:pPr>
      <w:bookmarkStart w:name="_Toc5431514" w:id="13"/>
      <w:r w:rsidR="6E6B5E2C">
        <w:rPr/>
        <w:t>Troubleshooting</w:t>
      </w:r>
      <w:r w:rsidR="6E6B5E2C">
        <w:rPr/>
        <w:t xml:space="preserve"> </w:t>
      </w:r>
      <w:bookmarkEnd w:id="13"/>
    </w:p>
    <w:p w:rsidRPr="00431707" w:rsidR="00E051D6" w:rsidP="446CC517" w:rsidRDefault="1764BF4F" w14:paraId="3C8B0398" w14:textId="1792E101">
      <w:pPr>
        <w:pStyle w:val="Heading1"/>
        <w:numPr>
          <w:ilvl w:val="0"/>
          <w:numId w:val="0"/>
        </w:numPr>
        <w:rPr>
          <w:rFonts w:ascii="Times New Roman" w:hAnsi="Times New Roman"/>
          <w:b w:val="0"/>
          <w:sz w:val="20"/>
        </w:rPr>
      </w:pPr>
      <w:r w:rsidRPr="34306CF9">
        <w:rPr>
          <w:rFonts w:ascii="Times New Roman" w:hAnsi="Times New Roman"/>
          <w:b w:val="0"/>
          <w:sz w:val="20"/>
        </w:rPr>
        <w:t xml:space="preserve">All tests were </w:t>
      </w:r>
      <w:r w:rsidRPr="0514144D">
        <w:rPr>
          <w:rFonts w:ascii="Times New Roman" w:hAnsi="Times New Roman"/>
          <w:b w:val="0"/>
          <w:sz w:val="20"/>
        </w:rPr>
        <w:t>run within</w:t>
      </w:r>
      <w:r w:rsidRPr="40570882">
        <w:rPr>
          <w:rFonts w:ascii="Times New Roman" w:hAnsi="Times New Roman"/>
          <w:b w:val="0"/>
          <w:sz w:val="20"/>
        </w:rPr>
        <w:t xml:space="preserve"> </w:t>
      </w:r>
      <w:r w:rsidRPr="40121193">
        <w:rPr>
          <w:rFonts w:ascii="Times New Roman" w:hAnsi="Times New Roman"/>
          <w:b w:val="0"/>
          <w:sz w:val="20"/>
        </w:rPr>
        <w:t xml:space="preserve">the </w:t>
      </w:r>
      <w:r w:rsidRPr="0868D880">
        <w:rPr>
          <w:rFonts w:ascii="Times New Roman" w:hAnsi="Times New Roman"/>
          <w:b w:val="0"/>
          <w:sz w:val="20"/>
        </w:rPr>
        <w:t>cycle</w:t>
      </w:r>
      <w:r w:rsidRPr="40121193">
        <w:rPr>
          <w:rFonts w:ascii="Times New Roman" w:hAnsi="Times New Roman"/>
          <w:b w:val="0"/>
          <w:sz w:val="20"/>
        </w:rPr>
        <w:t xml:space="preserve"> </w:t>
      </w:r>
      <w:r w:rsidRPr="43D9F927">
        <w:rPr>
          <w:rFonts w:ascii="Times New Roman" w:hAnsi="Times New Roman"/>
          <w:b w:val="0"/>
          <w:sz w:val="20"/>
        </w:rPr>
        <w:t xml:space="preserve">servers and </w:t>
      </w:r>
      <w:r w:rsidRPr="02646830">
        <w:rPr>
          <w:rFonts w:ascii="Times New Roman" w:hAnsi="Times New Roman"/>
          <w:b w:val="0"/>
          <w:sz w:val="20"/>
        </w:rPr>
        <w:t xml:space="preserve">Linux machines </w:t>
      </w:r>
      <w:r w:rsidRPr="0868D880">
        <w:rPr>
          <w:rFonts w:ascii="Times New Roman" w:hAnsi="Times New Roman"/>
          <w:b w:val="0"/>
          <w:sz w:val="20"/>
        </w:rPr>
        <w:t xml:space="preserve">provided at the University of Kansas. </w:t>
      </w:r>
    </w:p>
    <w:p w:rsidRPr="00431707" w:rsidR="00E051D6" w:rsidP="2B1B8C5A" w:rsidRDefault="7E8FCFBA" w14:paraId="7BCA2F47" w14:textId="1C41C35D">
      <w:r w:rsidRPr="6C6C71FC">
        <w:rPr>
          <w:b/>
        </w:rPr>
        <w:t>Compiler Issues</w:t>
      </w:r>
      <w:r>
        <w:t xml:space="preserve">: </w:t>
      </w:r>
    </w:p>
    <w:p w:rsidRPr="00431707" w:rsidR="00E051D6" w:rsidP="032CF30E" w:rsidRDefault="7E8FCFBA" w14:paraId="7151E93B" w14:textId="49F90293">
      <w:r>
        <w:t xml:space="preserve">Make sure that you are running a g++ compiler and using the make build lines of code. To troubleshoot first check </w:t>
      </w:r>
      <w:r w:rsidR="1B5160E6">
        <w:t xml:space="preserve">that you have the most updated version of g++ compiler with the following </w:t>
      </w:r>
      <w:proofErr w:type="gramStart"/>
      <w:r w:rsidR="1B5160E6">
        <w:t>command</w:t>
      </w:r>
      <w:proofErr w:type="gramEnd"/>
    </w:p>
    <w:p w:rsidRPr="00431707" w:rsidR="00E051D6" w:rsidP="7A2EE87E" w:rsidRDefault="1B5160E6" w14:paraId="58318B88" w14:textId="3189A10D">
      <w:r>
        <w:t>(g++ --version).</w:t>
      </w:r>
    </w:p>
    <w:p w:rsidRPr="00431707" w:rsidR="00E051D6" w:rsidP="575D34A0" w:rsidRDefault="6CD0C48B" w14:paraId="4A9E0DDF" w14:textId="742B9033">
      <w:r w:rsidRPr="6C6C71FC">
        <w:rPr>
          <w:b/>
        </w:rPr>
        <w:t>Update Compile Version:</w:t>
      </w:r>
      <w:r>
        <w:t xml:space="preserve"> </w:t>
      </w:r>
    </w:p>
    <w:p w:rsidRPr="00431707" w:rsidR="00E051D6" w:rsidP="3F67CE7E" w:rsidRDefault="6ED3A33D" w14:paraId="05D849BA" w14:textId="3709390C">
      <w:r>
        <w:t>R</w:t>
      </w:r>
      <w:r w:rsidR="6CD0C48B">
        <w:t>un the command prompt (</w:t>
      </w:r>
      <w:proofErr w:type="spellStart"/>
      <w:r w:rsidR="6CD0C48B">
        <w:t>cmd</w:t>
      </w:r>
      <w:proofErr w:type="spellEnd"/>
      <w:r w:rsidR="6CD0C48B">
        <w:t>) followed by (</w:t>
      </w:r>
      <w:proofErr w:type="spellStart"/>
      <w:r w:rsidR="6CD0C48B">
        <w:t>mingw</w:t>
      </w:r>
      <w:proofErr w:type="spellEnd"/>
      <w:r w:rsidR="6CD0C48B">
        <w:t xml:space="preserve">-get update) to update the package list, </w:t>
      </w:r>
      <w:r w:rsidR="09F53FBE">
        <w:t>and then run (</w:t>
      </w:r>
      <w:proofErr w:type="spellStart"/>
      <w:r w:rsidR="09F53FBE">
        <w:t>mingw</w:t>
      </w:r>
      <w:proofErr w:type="spellEnd"/>
      <w:r w:rsidR="09F53FBE">
        <w:t>-get upgrade).</w:t>
      </w:r>
    </w:p>
    <w:p w:rsidRPr="00431707" w:rsidR="00E051D6" w:rsidP="4022AA5A" w:rsidRDefault="67717C2B" w14:paraId="62FBFAF5" w14:textId="175215DC">
      <w:pPr>
        <w:rPr>
          <w:b/>
        </w:rPr>
      </w:pPr>
      <w:r w:rsidRPr="6C6C71FC">
        <w:rPr>
          <w:b/>
        </w:rPr>
        <w:t>Handling Large Expression:</w:t>
      </w:r>
    </w:p>
    <w:p w:rsidRPr="00431707" w:rsidR="00E051D6" w:rsidP="0D17C58C" w:rsidRDefault="67717C2B" w14:paraId="31C5F399" w14:textId="1402948A">
      <w:r>
        <w:t xml:space="preserve">In the case that the program encounters an issue running a large expression check that your machine has enough memory. Additionally, </w:t>
      </w:r>
      <w:r w:rsidR="5EFEBE32">
        <w:t xml:space="preserve">to free up memory or space you can use the make clean command (rm –f </w:t>
      </w:r>
      <w:proofErr w:type="spellStart"/>
      <w:r w:rsidR="5EFEBE32">
        <w:t>my_calculator</w:t>
      </w:r>
      <w:proofErr w:type="spellEnd"/>
      <w:r w:rsidR="5EFEBE32">
        <w:t xml:space="preserve">) this will remove your output file. Please note that this will </w:t>
      </w:r>
      <w:r w:rsidR="6EC9FDEE">
        <w:t>permanently</w:t>
      </w:r>
      <w:r w:rsidR="5EFEBE32">
        <w:t xml:space="preserve"> delete the output </w:t>
      </w:r>
      <w:r w:rsidR="633E5BEE">
        <w:t xml:space="preserve">file and any prior expressions that you may have stored. </w:t>
      </w:r>
    </w:p>
    <w:p w:rsidR="00E051D6" w:rsidP="00E051D6" w:rsidRDefault="00E051D6" w14:paraId="59A0DE3C" w14:textId="77777777">
      <w:pPr>
        <w:pStyle w:val="Heading1"/>
        <w:rPr/>
      </w:pPr>
      <w:bookmarkStart w:name="_Toc5431515" w:id="14"/>
      <w:r w:rsidR="6E6B5E2C">
        <w:rPr/>
        <w:t xml:space="preserve">Examples </w:t>
      </w:r>
    </w:p>
    <w:p w:rsidRPr="00E051D6" w:rsidR="00E051D6" w:rsidP="731434F5" w:rsidRDefault="2B9FEAF9" w14:paraId="71AC6B95" w14:textId="488A1F16">
      <w:r>
        <w:rPr>
          <w:rFonts w:eastAsia="system-ui"/>
        </w:rPr>
        <w:t>Here are examples demonstrating how to use the software to evaluate different arithmetic expressions:</w:t>
      </w:r>
    </w:p>
    <w:p w:rsidRPr="00E051D6" w:rsidR="00E051D6" w:rsidP="0C18893E" w:rsidRDefault="2B9FEAF9" w14:paraId="393F39F1" w14:textId="10F95B68">
      <w:r>
        <w:rPr>
          <w:rFonts w:eastAsia="system-ui"/>
        </w:rPr>
        <w:t>Valid Expressions</w:t>
      </w:r>
      <w:r w:rsidR="254B8FC6">
        <w:t xml:space="preserve"> include those using operators: s +, -, *, /, %, and ^. Additionally, valid expression</w:t>
      </w:r>
      <w:r w:rsidR="720D801B">
        <w:t xml:space="preserve">s have matched parenthesis and grouping symbols. </w:t>
      </w:r>
      <w:r w:rsidR="3B1DAA26">
        <w:t xml:space="preserve">Additional spaces within expressions are ignored and any invalid expressions will return with the correlating error message. </w:t>
      </w:r>
    </w:p>
    <w:p w:rsidRPr="00E051D6" w:rsidR="00E051D6" w:rsidP="30D5DBB7" w:rsidRDefault="04C705B9" w14:paraId="69DE463B" w14:textId="094F4CEA">
      <w:pPr>
        <w:rPr>
          <w:b/>
        </w:rPr>
      </w:pPr>
      <w:r w:rsidRPr="7D7E7815">
        <w:rPr>
          <w:b/>
        </w:rPr>
        <w:t xml:space="preserve">Compilation Step Examples: </w:t>
      </w:r>
    </w:p>
    <w:p w:rsidRPr="00E051D6" w:rsidR="00E051D6" w:rsidP="0ED3AEB6" w:rsidRDefault="04D1BA75" w14:paraId="37780604" w14:textId="609E89E9">
      <w:r>
        <w:t xml:space="preserve">Make Build: compiles main.cpp then executes the output </w:t>
      </w:r>
      <w:r w:rsidR="2787EB13">
        <w:t xml:space="preserve">in a file called </w:t>
      </w:r>
      <w:proofErr w:type="spellStart"/>
      <w:r w:rsidR="2787EB13">
        <w:t>my_calculator</w:t>
      </w:r>
      <w:proofErr w:type="spellEnd"/>
      <w:r w:rsidR="2787EB13">
        <w:t>.</w:t>
      </w:r>
    </w:p>
    <w:p w:rsidRPr="00E051D6" w:rsidR="00E051D6" w:rsidP="00952FF2" w:rsidRDefault="04D1BA75" w14:paraId="13A962E8" w14:textId="6C6B43AE">
      <w:pPr>
        <w:ind w:firstLine="720"/>
      </w:pPr>
      <w:r>
        <w:t>g++ -std=</w:t>
      </w:r>
      <w:proofErr w:type="spellStart"/>
      <w:r>
        <w:t>c++</w:t>
      </w:r>
      <w:proofErr w:type="spellEnd"/>
      <w:r>
        <w:t xml:space="preserve">11 main.cpp -o </w:t>
      </w:r>
      <w:proofErr w:type="spellStart"/>
      <w:r>
        <w:t>my_calculator</w:t>
      </w:r>
      <w:proofErr w:type="spellEnd"/>
    </w:p>
    <w:p w:rsidRPr="00E051D6" w:rsidR="00E051D6" w:rsidP="00952FF2" w:rsidRDefault="04D1BA75" w14:paraId="5CD1F982" w14:textId="2664A7DB">
      <w:pPr>
        <w:ind w:firstLine="720"/>
      </w:pPr>
      <w:proofErr w:type="gramStart"/>
      <w:r>
        <w:t>./</w:t>
      </w:r>
      <w:proofErr w:type="spellStart"/>
      <w:proofErr w:type="gramEnd"/>
      <w:r>
        <w:t>my_calculator</w:t>
      </w:r>
      <w:proofErr w:type="spellEnd"/>
    </w:p>
    <w:p w:rsidRPr="00E051D6" w:rsidR="00E051D6" w:rsidP="60C7D6CB" w:rsidRDefault="6E239BE6" w14:paraId="02729D81" w14:textId="47BF4B33">
      <w:r>
        <w:t xml:space="preserve">Make Clean: use with caution </w:t>
      </w:r>
      <w:r w:rsidR="391A11A0">
        <w:t xml:space="preserve">as it permanently deletes the file </w:t>
      </w:r>
      <w:r w:rsidR="1E97D53F">
        <w:t xml:space="preserve">referred to. The command will delete all </w:t>
      </w:r>
      <w:proofErr w:type="spellStart"/>
      <w:r w:rsidR="1E97D53F">
        <w:t>filse</w:t>
      </w:r>
      <w:proofErr w:type="spellEnd"/>
      <w:r w:rsidR="1E97D53F">
        <w:t xml:space="preserve"> ending with the ~ symbol and current directory without asking for confirmation.</w:t>
      </w:r>
    </w:p>
    <w:p w:rsidRPr="00E051D6" w:rsidR="00E051D6" w:rsidP="00952FF2" w:rsidRDefault="6E239BE6" w14:paraId="0E3D5805" w14:textId="22921416">
      <w:pPr>
        <w:ind w:firstLine="720"/>
      </w:pPr>
      <w:r>
        <w:t xml:space="preserve">rm -f </w:t>
      </w:r>
      <w:proofErr w:type="spellStart"/>
      <w:r>
        <w:t>my_calculator</w:t>
      </w:r>
      <w:proofErr w:type="spellEnd"/>
    </w:p>
    <w:p w:rsidRPr="00E051D6" w:rsidR="00E051D6" w:rsidP="00952FF2" w:rsidRDefault="6E239BE6" w14:paraId="316FA88E" w14:textId="7F84F3A7">
      <w:pPr>
        <w:ind w:firstLine="720"/>
      </w:pPr>
      <w:r>
        <w:t>rm -f *~</w:t>
      </w:r>
    </w:p>
    <w:p w:rsidRPr="00E051D6" w:rsidR="00E051D6" w:rsidP="27930C0F" w:rsidRDefault="78BB96EC" w14:paraId="5E7D04C3" w14:textId="6FF9D3CA">
      <w:r>
        <w:t xml:space="preserve">Make </w:t>
      </w:r>
      <w:proofErr w:type="gramStart"/>
      <w:r w:rsidR="00DE17FD">
        <w:t>Run:</w:t>
      </w:r>
      <w:proofErr w:type="gramEnd"/>
      <w:r w:rsidR="00DE17FD">
        <w:t xml:space="preserve"> </w:t>
      </w:r>
      <w:r>
        <w:t xml:space="preserve">executes program called </w:t>
      </w:r>
      <w:proofErr w:type="spellStart"/>
      <w:r>
        <w:t>my_calculator</w:t>
      </w:r>
      <w:proofErr w:type="spellEnd"/>
      <w:r>
        <w:t xml:space="preserve">. </w:t>
      </w:r>
    </w:p>
    <w:p w:rsidRPr="00E051D6" w:rsidR="00E051D6" w:rsidP="66909E78" w:rsidRDefault="78BB96EC" w14:paraId="6CB0EB08" w14:textId="7A00E942">
      <w:pPr>
        <w:ind w:firstLine="720"/>
      </w:pPr>
      <w:proofErr w:type="gramStart"/>
      <w:r>
        <w:t>./</w:t>
      </w:r>
      <w:proofErr w:type="spellStart"/>
      <w:proofErr w:type="gramEnd"/>
      <w:r>
        <w:t>my_calculator</w:t>
      </w:r>
      <w:proofErr w:type="spellEnd"/>
    </w:p>
    <w:p w:rsidRPr="00E051D6" w:rsidR="00E051D6" w:rsidP="64E75C7E" w:rsidRDefault="3B1DAA26" w14:paraId="0EB6CAD1" w14:textId="1820AF6E">
      <w:pPr>
        <w:rPr>
          <w:b/>
        </w:rPr>
      </w:pPr>
      <w:r w:rsidRPr="0C18893E">
        <w:rPr>
          <w:b/>
        </w:rPr>
        <w:t xml:space="preserve">The following outputs are </w:t>
      </w:r>
      <w:r w:rsidRPr="0C18893E" w:rsidR="40FD9977">
        <w:rPr>
          <w:b/>
        </w:rPr>
        <w:t xml:space="preserve">results of valid expression </w:t>
      </w:r>
      <w:r w:rsidRPr="0C18893E">
        <w:rPr>
          <w:b/>
        </w:rPr>
        <w:t>after the steps of compilation</w:t>
      </w:r>
      <w:r w:rsidRPr="0C18893E" w:rsidR="1CEAB6E7">
        <w:rPr>
          <w:b/>
        </w:rPr>
        <w:t xml:space="preserve"> –refer to test cases document for an </w:t>
      </w:r>
      <w:r w:rsidRPr="2C9AD0C2" w:rsidR="6220F171">
        <w:rPr>
          <w:b/>
          <w:bCs/>
        </w:rPr>
        <w:t>in-depth</w:t>
      </w:r>
      <w:r w:rsidRPr="0C18893E" w:rsidR="1CEAB6E7">
        <w:rPr>
          <w:b/>
        </w:rPr>
        <w:t xml:space="preserve"> view. </w:t>
      </w:r>
    </w:p>
    <w:p w:rsidRPr="00E051D6" w:rsidR="00E051D6" w:rsidP="76077640" w:rsidRDefault="3B1DAA26" w14:paraId="3D4E360E" w14:textId="39100464">
      <w:r>
        <w:t>Enter expression to evaluate: 3+4</w:t>
      </w:r>
    </w:p>
    <w:p w:rsidRPr="00E051D6" w:rsidR="00E051D6" w:rsidP="452F0199" w:rsidRDefault="3B1DAA26" w14:paraId="26E3892D" w14:textId="3EB4481A">
      <w:r>
        <w:t>Result: 7</w:t>
      </w:r>
    </w:p>
    <w:p w:rsidRPr="00E051D6" w:rsidR="00E051D6" w:rsidP="43773CB7" w:rsidRDefault="4A613362" w14:paraId="0ECE5AF2" w14:textId="4277E97A">
      <w:r>
        <w:t>Enter expression to evaluate: 10*2/</w:t>
      </w:r>
      <w:proofErr w:type="gramStart"/>
      <w:r>
        <w:t>5</w:t>
      </w:r>
      <w:proofErr w:type="gramEnd"/>
    </w:p>
    <w:p w:rsidRPr="00E051D6" w:rsidR="00E051D6" w:rsidP="794045F2" w:rsidRDefault="4A613362" w14:paraId="3F1B011B" w14:textId="40E4F2EA">
      <w:r>
        <w:t>Result:4</w:t>
      </w:r>
    </w:p>
    <w:p w:rsidRPr="00E051D6" w:rsidR="00E051D6" w:rsidP="794045F2" w:rsidRDefault="4A613362" w14:paraId="79E1C0B1" w14:textId="70D1EBEE">
      <w:pPr>
        <w:rPr>
          <w:b/>
        </w:rPr>
      </w:pPr>
      <w:r w:rsidRPr="0C5D802D">
        <w:rPr>
          <w:b/>
        </w:rPr>
        <w:t>Invalid expression examples:</w:t>
      </w:r>
    </w:p>
    <w:p w:rsidRPr="00E051D6" w:rsidR="00E051D6" w:rsidP="38803E9A" w:rsidRDefault="4A613362" w14:paraId="7AFBB6EE" w14:textId="7F13F0C6">
      <w:pPr>
        <w:rPr>
          <w:b/>
        </w:rPr>
      </w:pPr>
      <w:r w:rsidRPr="2C98D884">
        <w:rPr>
          <w:b/>
        </w:rPr>
        <w:t xml:space="preserve">Unmatched Parenthesis: </w:t>
      </w:r>
    </w:p>
    <w:p w:rsidRPr="00E051D6" w:rsidR="00E051D6" w:rsidP="16EA448E" w:rsidRDefault="4A613362" w14:paraId="1A994E57" w14:textId="542B35FE">
      <w:r>
        <w:t>Enter Expression to evaluate: 2*(4+3-1</w:t>
      </w:r>
    </w:p>
    <w:p w:rsidRPr="00E051D6" w:rsidR="00E051D6" w:rsidP="53A8BD8A" w:rsidRDefault="4A613362" w14:paraId="10ACB9D4" w14:textId="6AE043B9">
      <w:r>
        <w:t>*error</w:t>
      </w:r>
      <w:r w:rsidR="4C2C5114">
        <w:t>*</w:t>
      </w:r>
      <w:r>
        <w:t xml:space="preserve"> program terminates</w:t>
      </w:r>
    </w:p>
    <w:p w:rsidRPr="00E051D6" w:rsidR="00E051D6" w:rsidP="75691BC5" w:rsidRDefault="4A613362" w14:paraId="50B5A570" w14:textId="6F485816">
      <w:pPr>
        <w:rPr>
          <w:b/>
        </w:rPr>
      </w:pPr>
      <w:r w:rsidRPr="2C98D884">
        <w:rPr>
          <w:b/>
        </w:rPr>
        <w:t>Operators without Operands:</w:t>
      </w:r>
    </w:p>
    <w:p w:rsidRPr="00E051D6" w:rsidR="00E051D6" w:rsidP="5599F663" w:rsidRDefault="4A613362" w14:paraId="46FDFEA1" w14:textId="50A7F3DD">
      <w:r>
        <w:t>Enter expression to evaluate: *5+</w:t>
      </w:r>
      <w:proofErr w:type="gramStart"/>
      <w:r>
        <w:t>2</w:t>
      </w:r>
      <w:proofErr w:type="gramEnd"/>
    </w:p>
    <w:p w:rsidRPr="00E051D6" w:rsidR="00E051D6" w:rsidP="00E051D6" w:rsidRDefault="4A613362" w14:paraId="5BD2546C" w14:textId="530AA914">
      <w:r>
        <w:t>Result: nan</w:t>
      </w:r>
    </w:p>
    <w:bookmarkEnd w:id="14"/>
    <w:p w:rsidR="00E051D6" w:rsidP="00E051D6" w:rsidRDefault="00E051D6" w14:paraId="53C0D935" w14:textId="77777777">
      <w:pPr>
        <w:pStyle w:val="Heading1"/>
        <w:rPr/>
      </w:pPr>
      <w:r w:rsidR="6E6B5E2C">
        <w:rPr/>
        <w:t>Glossary of terms</w:t>
      </w:r>
      <w:bookmarkStart w:name="_Toc5431520" w:id="15"/>
    </w:p>
    <w:p w:rsidR="0C02C673" w:rsidP="0C02C673" w:rsidRDefault="49EA0A1E" w14:paraId="6BA220E5" w14:textId="58673BC0">
      <w:pPr>
        <w:pStyle w:val="Heading1"/>
        <w:numPr>
          <w:ilvl w:val="0"/>
          <w:numId w:val="0"/>
        </w:numPr>
        <w:rPr>
          <w:rFonts w:ascii="Times New Roman" w:hAnsi="Times New Roman"/>
          <w:b w:val="0"/>
          <w:sz w:val="20"/>
        </w:rPr>
      </w:pPr>
      <w:r w:rsidRPr="148FA6DA">
        <w:rPr>
          <w:rFonts w:ascii="Times New Roman" w:hAnsi="Times New Roman"/>
          <w:b w:val="0"/>
          <w:sz w:val="20"/>
        </w:rPr>
        <w:t>Make Build</w:t>
      </w:r>
      <w:r w:rsidRPr="4327FB5D" w:rsidR="079A882D">
        <w:rPr>
          <w:rFonts w:ascii="Times New Roman" w:hAnsi="Times New Roman"/>
          <w:b w:val="0"/>
          <w:sz w:val="20"/>
        </w:rPr>
        <w:t xml:space="preserve"> </w:t>
      </w:r>
      <w:r w:rsidRPr="086573E9" w:rsidR="079A882D">
        <w:rPr>
          <w:rFonts w:ascii="Times New Roman" w:hAnsi="Times New Roman"/>
          <w:b w:val="0"/>
          <w:sz w:val="20"/>
        </w:rPr>
        <w:t>(build</w:t>
      </w:r>
      <w:r w:rsidRPr="5E1B5D6F" w:rsidR="079A882D">
        <w:rPr>
          <w:rFonts w:ascii="Times New Roman" w:hAnsi="Times New Roman"/>
          <w:b w:val="0"/>
          <w:sz w:val="20"/>
        </w:rPr>
        <w:t>)</w:t>
      </w:r>
      <w:r w:rsidRPr="5E1B5D6F">
        <w:rPr>
          <w:rFonts w:ascii="Times New Roman" w:hAnsi="Times New Roman"/>
          <w:b w:val="0"/>
          <w:sz w:val="20"/>
        </w:rPr>
        <w:t>:</w:t>
      </w:r>
      <w:r w:rsidRPr="148FA6DA">
        <w:rPr>
          <w:rFonts w:ascii="Times New Roman" w:hAnsi="Times New Roman"/>
          <w:b w:val="0"/>
          <w:sz w:val="20"/>
        </w:rPr>
        <w:t xml:space="preserve"> compiles and runs the calculator</w:t>
      </w:r>
      <w:r w:rsidRPr="7EB07DF9" w:rsidR="421757F4">
        <w:rPr>
          <w:rFonts w:ascii="Times New Roman" w:hAnsi="Times New Roman"/>
          <w:b w:val="0"/>
          <w:sz w:val="20"/>
        </w:rPr>
        <w:t xml:space="preserve">. </w:t>
      </w:r>
      <w:r w:rsidRPr="11F655FB" w:rsidR="421757F4">
        <w:rPr>
          <w:rFonts w:ascii="Times New Roman" w:hAnsi="Times New Roman"/>
          <w:b w:val="0"/>
          <w:sz w:val="20"/>
        </w:rPr>
        <w:t xml:space="preserve">Command is </w:t>
      </w:r>
      <w:r w:rsidRPr="4102D496" w:rsidR="421757F4">
        <w:rPr>
          <w:rFonts w:ascii="Times New Roman" w:hAnsi="Times New Roman"/>
          <w:b w:val="0"/>
          <w:sz w:val="20"/>
        </w:rPr>
        <w:t>given</w:t>
      </w:r>
      <w:r w:rsidRPr="11F655FB" w:rsidR="421757F4">
        <w:rPr>
          <w:rFonts w:ascii="Times New Roman" w:hAnsi="Times New Roman"/>
          <w:b w:val="0"/>
          <w:sz w:val="20"/>
        </w:rPr>
        <w:t xml:space="preserve"> in </w:t>
      </w:r>
      <w:r w:rsidRPr="366797E5" w:rsidR="421757F4">
        <w:rPr>
          <w:rFonts w:ascii="Times New Roman" w:hAnsi="Times New Roman"/>
          <w:b w:val="0"/>
          <w:sz w:val="20"/>
        </w:rPr>
        <w:t xml:space="preserve">the </w:t>
      </w:r>
      <w:r w:rsidRPr="0A541C11" w:rsidR="421757F4">
        <w:rPr>
          <w:rFonts w:ascii="Times New Roman" w:hAnsi="Times New Roman"/>
          <w:b w:val="0"/>
          <w:sz w:val="20"/>
        </w:rPr>
        <w:t xml:space="preserve">examples and the </w:t>
      </w:r>
      <w:proofErr w:type="spellStart"/>
      <w:r w:rsidRPr="120436D3" w:rsidR="421757F4">
        <w:rPr>
          <w:rFonts w:ascii="Times New Roman" w:hAnsi="Times New Roman"/>
          <w:b w:val="0"/>
          <w:sz w:val="20"/>
        </w:rPr>
        <w:t>Makefile</w:t>
      </w:r>
      <w:proofErr w:type="spellEnd"/>
      <w:r w:rsidRPr="120436D3" w:rsidR="421757F4">
        <w:rPr>
          <w:rFonts w:ascii="Times New Roman" w:hAnsi="Times New Roman"/>
          <w:b w:val="0"/>
          <w:sz w:val="20"/>
        </w:rPr>
        <w:t xml:space="preserve"> </w:t>
      </w:r>
      <w:r w:rsidRPr="1CEB5ADF" w:rsidR="421757F4">
        <w:rPr>
          <w:rFonts w:ascii="Times New Roman" w:hAnsi="Times New Roman"/>
          <w:b w:val="0"/>
          <w:sz w:val="20"/>
        </w:rPr>
        <w:t>file.</w:t>
      </w:r>
    </w:p>
    <w:p w:rsidR="49EA0A1E" w:rsidP="0243E028" w:rsidRDefault="49EA0A1E" w14:paraId="22A079A6" w14:textId="6317497E">
      <w:r>
        <w:t>Make Clean</w:t>
      </w:r>
      <w:r w:rsidR="2AFBD640">
        <w:t xml:space="preserve"> (clean)</w:t>
      </w:r>
      <w:r>
        <w:t>: deletes the current program</w:t>
      </w:r>
      <w:r w:rsidR="0A56DEBB">
        <w:t xml:space="preserve"> Command is given in the examples and the </w:t>
      </w:r>
      <w:proofErr w:type="spellStart"/>
      <w:r w:rsidR="0A56DEBB">
        <w:t>Makefile</w:t>
      </w:r>
      <w:proofErr w:type="spellEnd"/>
      <w:r w:rsidR="0A56DEBB">
        <w:t xml:space="preserve"> file.</w:t>
      </w:r>
    </w:p>
    <w:p w:rsidR="49EA0A1E" w:rsidP="55539EAE" w:rsidRDefault="49EA0A1E" w14:paraId="028B1264" w14:textId="48FB1617">
      <w:r>
        <w:t>Make Run</w:t>
      </w:r>
      <w:r w:rsidR="2807689B">
        <w:t xml:space="preserve"> (run)</w:t>
      </w:r>
      <w:r>
        <w:t xml:space="preserve">: runs the calculator after compilation </w:t>
      </w:r>
      <w:r w:rsidR="5C93F11D">
        <w:t xml:space="preserve">Command is given in the examples and the </w:t>
      </w:r>
      <w:proofErr w:type="spellStart"/>
      <w:r w:rsidR="5C93F11D">
        <w:t>Makefile</w:t>
      </w:r>
      <w:proofErr w:type="spellEnd"/>
      <w:r w:rsidR="5C93F11D">
        <w:t xml:space="preserve"> file.</w:t>
      </w:r>
    </w:p>
    <w:p w:rsidR="5F6AC97A" w:rsidP="7E399BF2" w:rsidRDefault="5F6AC97A" w14:paraId="64189150" w14:textId="306E8848">
      <w:r>
        <w:t>User: individual that uses the calculator (actor in use case)</w:t>
      </w:r>
      <w:r w:rsidR="6AB882B6">
        <w:t>.</w:t>
      </w:r>
    </w:p>
    <w:p w:rsidR="5F6AC97A" w:rsidP="7E399BF2" w:rsidRDefault="5F6AC97A" w14:paraId="66EC9EB5" w14:textId="63DB51F4">
      <w:r>
        <w:t>Operation: user chooses an operator to be performed</w:t>
      </w:r>
      <w:r w:rsidR="31CF1674">
        <w:t>.</w:t>
      </w:r>
    </w:p>
    <w:p w:rsidR="08B3EAFA" w:rsidP="08B3EAFA" w:rsidRDefault="48E95A46" w14:paraId="54AC2C06" w14:textId="598A6CDF">
      <w:r>
        <w:t>Operand: object that the operation is being performed.</w:t>
      </w:r>
    </w:p>
    <w:p w:rsidR="78BC1990" w:rsidP="78BC1990" w:rsidRDefault="05617BF6" w14:paraId="22798F13" w14:textId="41E4EA37">
      <w:r>
        <w:t>Nan: error message signifying an invalid expression</w:t>
      </w:r>
    </w:p>
    <w:p w:rsidR="10A2AE4F" w:rsidP="10A2AE4F" w:rsidRDefault="10A2AE4F" w14:paraId="44D5CEF3" w14:textId="500CB6D6"/>
    <w:p w:rsidRPr="00431707" w:rsidR="000D561C" w:rsidRDefault="00E051D6" w14:paraId="41F52B1A" w14:textId="66CB52D7">
      <w:pPr>
        <w:pStyle w:val="Heading1"/>
        <w:rPr/>
      </w:pPr>
      <w:r w:rsidR="6E6B5E2C">
        <w:rPr/>
        <w:t xml:space="preserve">FAQ </w:t>
      </w:r>
      <w:bookmarkEnd w:id="15"/>
    </w:p>
    <w:bookmarkEnd w:id="7"/>
    <w:bookmarkEnd w:id="8"/>
    <w:bookmarkEnd w:id="9"/>
    <w:bookmarkEnd w:id="10"/>
    <w:bookmarkEnd w:id="11"/>
    <w:p w:rsidR="196387EF" w:rsidP="5C9A1631" w:rsidRDefault="196387EF" w14:paraId="16F1E534" w14:textId="4B963F9A">
      <w:pPr>
        <w:rPr>
          <w:rFonts w:eastAsia="system-ui"/>
        </w:rPr>
      </w:pPr>
      <w:r w:rsidRPr="5437FDA5">
        <w:rPr>
          <w:rFonts w:eastAsia="system-ui"/>
          <w:b/>
          <w:color w:val="000000" w:themeColor="text1"/>
        </w:rPr>
        <w:t>Q</w:t>
      </w:r>
      <w:r w:rsidRPr="5437FDA5">
        <w:rPr>
          <w:rFonts w:eastAsia="system-ui"/>
          <w:color w:val="000000" w:themeColor="text1"/>
        </w:rPr>
        <w:t>: What happens if I try to divide by zero?</w:t>
      </w:r>
    </w:p>
    <w:p w:rsidR="54EE79AC" w:rsidP="5BCD5C73" w:rsidRDefault="54EE79AC" w14:paraId="34EA4620" w14:textId="41C7DFD3">
      <w:r w:rsidRPr="582A5305">
        <w:rPr>
          <w:b/>
        </w:rPr>
        <w:t>A</w:t>
      </w:r>
      <w:r>
        <w:t>: Division by zero is mathematically undefined and will prompt an error message then terminate the program.</w:t>
      </w:r>
    </w:p>
    <w:p w:rsidR="684E25D1" w:rsidP="684E25D1" w:rsidRDefault="54EE79AC" w14:paraId="5139D145" w14:textId="7552BBC6">
      <w:r>
        <w:t>Upon termination of the program</w:t>
      </w:r>
      <w:r w:rsidR="637C93F6">
        <w:t>,</w:t>
      </w:r>
      <w:r>
        <w:t xml:space="preserve"> you will need to compile and run the g++ command again to </w:t>
      </w:r>
      <w:r w:rsidR="0AA1BBE4">
        <w:t>be able to reenter expressions.</w:t>
      </w:r>
    </w:p>
    <w:p w:rsidR="0458156D" w:rsidP="4F5945F8" w:rsidRDefault="0458156D" w14:paraId="1DB22FC6" w14:textId="3E33ABE9">
      <w:pPr>
        <w:rPr>
          <w:color w:val="000000" w:themeColor="text1"/>
        </w:rPr>
      </w:pPr>
      <w:r w:rsidRPr="311745D6">
        <w:rPr>
          <w:b/>
          <w:color w:val="000000" w:themeColor="text1"/>
        </w:rPr>
        <w:t>Q</w:t>
      </w:r>
      <w:r w:rsidRPr="0BB144DA">
        <w:rPr>
          <w:color w:val="000000" w:themeColor="text1"/>
        </w:rPr>
        <w:t>: Is there a limit to the length of the expression that the program can handle?</w:t>
      </w:r>
    </w:p>
    <w:p w:rsidR="0458156D" w:rsidP="2D928EC9" w:rsidRDefault="0458156D" w14:paraId="1BF9EDB2" w14:textId="06C96596">
      <w:r w:rsidRPr="311745D6">
        <w:rPr>
          <w:b/>
        </w:rPr>
        <w:t>A</w:t>
      </w:r>
      <w:r>
        <w:t>: Although there is no limit to the length of the expression its best to avoid entering long expressions to avoid entering and invalid expression. Add</w:t>
      </w:r>
      <w:r w:rsidR="54D24315">
        <w:t>itionally, it could increase the time that you would receive an output.</w:t>
      </w:r>
    </w:p>
    <w:p w:rsidR="7E23F5CD" w:rsidP="7E23F5CD" w:rsidRDefault="54D24315" w14:paraId="5ACDF1A2" w14:textId="3B6551F6">
      <w:r w:rsidRPr="1DB6439D">
        <w:rPr>
          <w:b/>
        </w:rPr>
        <w:t>Q</w:t>
      </w:r>
      <w:r>
        <w:t xml:space="preserve">: Do I need to worry about </w:t>
      </w:r>
      <w:r w:rsidR="22C0D274">
        <w:t>white</w:t>
      </w:r>
      <w:r>
        <w:t>spaces?</w:t>
      </w:r>
    </w:p>
    <w:p w:rsidR="54D24315" w:rsidP="59BE040A" w:rsidRDefault="54D24315" w14:paraId="4362699A" w14:textId="61914C99">
      <w:r w:rsidRPr="1DB6439D">
        <w:rPr>
          <w:b/>
        </w:rPr>
        <w:t>A</w:t>
      </w:r>
      <w:r>
        <w:t xml:space="preserve">: The program can handle whitespaces so you may add as many spaces </w:t>
      </w:r>
      <w:r w:rsidR="11A5B45C">
        <w:t>as possible</w:t>
      </w:r>
      <w:r>
        <w:t xml:space="preserve"> in between operands or values. </w:t>
      </w:r>
    </w:p>
    <w:p w:rsidR="02B1D88A" w:rsidP="02B1D88A" w:rsidRDefault="32C803BC" w14:paraId="70AA8A81" w14:textId="3230078E">
      <w:r w:rsidRPr="1DB6439D">
        <w:rPr>
          <w:b/>
        </w:rPr>
        <w:t>Q</w:t>
      </w:r>
      <w:r>
        <w:t>: Can the program handle decimal values?</w:t>
      </w:r>
    </w:p>
    <w:p w:rsidR="32C803BC" w:rsidP="537EB560" w:rsidRDefault="3F00564E" w14:paraId="3403CE76" w14:textId="722B0300">
      <w:r w:rsidRPr="333613A9">
        <w:rPr>
          <w:b/>
        </w:rPr>
        <w:t>A</w:t>
      </w:r>
      <w:r w:rsidR="0FD68DC0">
        <w:t xml:space="preserve">: Yes, the program can handle decimal values and will output values in decimal format as well. </w:t>
      </w:r>
    </w:p>
    <w:p w:rsidR="59FADB9D" w:rsidP="59FADB9D" w:rsidRDefault="59FADB9D" w14:paraId="104B8E7F" w14:textId="21BAE97C"/>
    <w:p w:rsidR="59FADB9D" w:rsidP="59FADB9D" w:rsidRDefault="59FADB9D" w14:paraId="1B07FDFB" w14:textId="1CFA96A2"/>
    <w:p w:rsidR="000D561C" w:rsidP="00E051D6" w:rsidRDefault="000D561C" w14:paraId="7A738D1C" w14:textId="1DE4DF57">
      <w:pPr>
        <w:pStyle w:val="BodyText"/>
        <w:ind w:left="0"/>
        <w:rPr>
          <w:i/>
          <w:color w:val="0000FF"/>
        </w:rPr>
      </w:pPr>
    </w:p>
    <w:sectPr w:rsidR="000D561C">
      <w:headerReference w:type="default" r:id="rId9"/>
      <w:footerReference w:type="default" r:id="rId10"/>
      <w:headerReference w:type="first" r:id="rId11"/>
      <w:footerReference w:type="first" r:id="rId12"/>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00217" w:rsidRDefault="00D00217" w14:paraId="0649E41E" w14:textId="77777777">
      <w:pPr>
        <w:spacing w:line="240" w:lineRule="auto"/>
      </w:pPr>
      <w:r>
        <w:separator/>
      </w:r>
    </w:p>
  </w:endnote>
  <w:endnote w:type="continuationSeparator" w:id="0">
    <w:p w:rsidR="00D00217" w:rsidRDefault="00D00217" w14:paraId="1504DABC" w14:textId="77777777">
      <w:pPr>
        <w:spacing w:line="240" w:lineRule="auto"/>
      </w:pPr>
      <w:r>
        <w:continuationSeparator/>
      </w:r>
    </w:p>
  </w:endnote>
  <w:endnote w:type="continuationNotice" w:id="1">
    <w:p w:rsidR="006002B9" w:rsidRDefault="006002B9" w14:paraId="363975E3"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system-ui">
    <w:altName w:val="Cambria"/>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D561C" w:rsidRDefault="000D561C" w14:paraId="1BBCE85F"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561C" w:rsidRDefault="000D561C" w14:paraId="392B3E5B"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628"/>
      <w:gridCol w:w="3696"/>
      <w:gridCol w:w="3162"/>
    </w:tblGrid>
    <w:tr w:rsidR="000D561C" w:rsidTr="09EDC356" w14:paraId="5F14C562" w14:textId="77777777">
      <w:tc>
        <w:tcPr>
          <w:tcW w:w="2628" w:type="dxa"/>
          <w:tcBorders>
            <w:top w:val="nil"/>
            <w:left w:val="nil"/>
            <w:bottom w:val="nil"/>
            <w:right w:val="nil"/>
          </w:tcBorders>
          <w:tcMar/>
        </w:tcPr>
        <w:p w:rsidR="000D561C" w:rsidRDefault="000D561C" w14:paraId="37C6AF58" w14:textId="77777777">
          <w:pPr>
            <w:ind w:right="360"/>
          </w:pPr>
          <w:r>
            <w:t>Confidential</w:t>
          </w:r>
        </w:p>
      </w:tc>
      <w:tc>
        <w:tcPr>
          <w:tcW w:w="3696" w:type="dxa"/>
          <w:tcBorders>
            <w:top w:val="nil"/>
            <w:left w:val="nil"/>
            <w:bottom w:val="nil"/>
            <w:right w:val="nil"/>
          </w:tcBorders>
          <w:tcMar/>
        </w:tcPr>
        <w:p w:rsidR="000D561C" w:rsidP="09EDC356" w:rsidRDefault="000D561C" w14:paraId="5C419C22" w14:textId="7641EC1C">
          <w:pPr>
            <w:jc w:val="center"/>
            <w:rPr>
              <w:rFonts w:ascii="Symbol" w:hAnsi="Symbol" w:eastAsia="Symbol" w:cs="Symbol"/>
            </w:rPr>
          </w:pPr>
          <w:r w:rsidRPr="09EDC356" w:rsidR="09EDC356">
            <w:rPr>
              <w:rFonts w:ascii="Symbol" w:hAnsi="Symbol" w:eastAsia="Symbol" w:cs="Symbol"/>
            </w:rPr>
            <w:t>Ó</w:t>
          </w:r>
          <w:r w:rsidRPr="09EDC356" w:rsidR="09EDC356">
            <w:rPr>
              <w:rFonts w:ascii="Times New Roman" w:hAnsi="Times New Roman" w:eastAsia="Times New Roman" w:cs="Times New Roman"/>
            </w:rPr>
            <w:t>Kansa</w:t>
          </w:r>
          <w:r w:rsidRPr="09EDC356" w:rsidR="09EDC356">
            <w:rPr>
              <w:rFonts w:ascii="Times New Roman" w:hAnsi="Times New Roman" w:eastAsia="Times New Roman" w:cs="Times New Roman"/>
            </w:rPr>
            <w:t>s</w:t>
          </w:r>
          <w:r w:rsidRPr="09EDC356" w:rsidR="09EDC356">
            <w:rPr>
              <w:rFonts w:ascii="Times New Roman" w:hAnsi="Times New Roman" w:eastAsia="Times New Roman" w:cs="Times New Roman"/>
            </w:rPr>
            <w:t xml:space="preserve"> Instruments</w:t>
          </w:r>
        </w:p>
      </w:tc>
      <w:tc>
        <w:tcPr>
          <w:tcW w:w="3162" w:type="dxa"/>
          <w:tcBorders>
            <w:top w:val="nil"/>
            <w:left w:val="nil"/>
            <w:bottom w:val="nil"/>
            <w:right w:val="nil"/>
          </w:tcBorders>
          <w:tcMar/>
        </w:tcPr>
        <w:p w:rsidR="000D561C" w:rsidRDefault="000D561C" w14:paraId="5C0FA409"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1707">
            <w:rPr>
              <w:rStyle w:val="PageNumber"/>
              <w:noProof/>
            </w:rPr>
            <w:t>5</w:t>
          </w:r>
          <w:r>
            <w:rPr>
              <w:rStyle w:val="PageNumber"/>
            </w:rPr>
            <w:fldChar w:fldCharType="end"/>
          </w:r>
        </w:p>
      </w:tc>
    </w:tr>
  </w:tbl>
  <w:p w:rsidR="000D561C" w:rsidRDefault="000D561C" w14:paraId="3AE531D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D561C" w:rsidRDefault="000D561C" w14:paraId="15A8D715" w14:textId="77777777">
    <w:pPr>
      <w:pStyle w:val="Foote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EDC356" w:rsidTr="09EDC356" w14:paraId="2390AD62">
      <w:trPr>
        <w:trHeight w:val="300"/>
      </w:trPr>
      <w:tc>
        <w:tcPr>
          <w:tcW w:w="3120" w:type="dxa"/>
          <w:tcMar/>
        </w:tcPr>
        <w:p w:rsidR="09EDC356" w:rsidP="09EDC356" w:rsidRDefault="09EDC356" w14:paraId="2F46EE13" w14:textId="1D0EFA24">
          <w:pPr>
            <w:pStyle w:val="Header"/>
            <w:bidi w:val="0"/>
            <w:ind w:left="-115"/>
            <w:jc w:val="left"/>
          </w:pPr>
        </w:p>
      </w:tc>
      <w:tc>
        <w:tcPr>
          <w:tcW w:w="3120" w:type="dxa"/>
          <w:tcMar/>
        </w:tcPr>
        <w:p w:rsidR="09EDC356" w:rsidP="09EDC356" w:rsidRDefault="09EDC356" w14:paraId="777E8DCC" w14:textId="27B268B9">
          <w:pPr>
            <w:pStyle w:val="Header"/>
            <w:bidi w:val="0"/>
            <w:jc w:val="center"/>
          </w:pPr>
        </w:p>
      </w:tc>
      <w:tc>
        <w:tcPr>
          <w:tcW w:w="3120" w:type="dxa"/>
          <w:tcMar/>
        </w:tcPr>
        <w:p w:rsidR="09EDC356" w:rsidP="09EDC356" w:rsidRDefault="09EDC356" w14:paraId="307D6983" w14:textId="64F10505">
          <w:pPr>
            <w:pStyle w:val="Header"/>
            <w:bidi w:val="0"/>
            <w:ind w:right="-115"/>
            <w:jc w:val="right"/>
          </w:pPr>
        </w:p>
      </w:tc>
    </w:tr>
  </w:tbl>
  <w:p w:rsidR="09EDC356" w:rsidP="09EDC356" w:rsidRDefault="09EDC356" w14:paraId="7F5C1AC3" w14:textId="365DD96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00217" w:rsidRDefault="00D00217" w14:paraId="5E393162" w14:textId="77777777">
      <w:pPr>
        <w:spacing w:line="240" w:lineRule="auto"/>
      </w:pPr>
      <w:r>
        <w:separator/>
      </w:r>
    </w:p>
  </w:footnote>
  <w:footnote w:type="continuationSeparator" w:id="0">
    <w:p w:rsidR="00D00217" w:rsidRDefault="00D00217" w14:paraId="4EA2C90D" w14:textId="77777777">
      <w:pPr>
        <w:spacing w:line="240" w:lineRule="auto"/>
      </w:pPr>
      <w:r>
        <w:continuationSeparator/>
      </w:r>
    </w:p>
  </w:footnote>
  <w:footnote w:type="continuationNotice" w:id="1">
    <w:p w:rsidR="006002B9" w:rsidRDefault="006002B9" w14:paraId="23C0057E"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D561C" w:rsidRDefault="000D561C" w14:paraId="50445AC9" w14:textId="77777777">
    <w:pPr>
      <w:rPr>
        <w:sz w:val="24"/>
      </w:rPr>
    </w:pPr>
  </w:p>
  <w:p w:rsidR="000D561C" w:rsidRDefault="000D561C" w14:paraId="695BA636" w14:textId="77777777">
    <w:pPr>
      <w:pBdr>
        <w:top w:val="single" w:color="auto" w:sz="6" w:space="1"/>
      </w:pBdr>
      <w:rPr>
        <w:sz w:val="24"/>
      </w:rPr>
    </w:pPr>
  </w:p>
  <w:p w:rsidR="000D561C" w:rsidP="09EDC356" w:rsidRDefault="000D561C" w14:paraId="7C04539C" w14:textId="1584C611">
    <w:pPr>
      <w:pBdr>
        <w:bottom w:val="single" w:color="FF000000" w:sz="6" w:space="1"/>
      </w:pBdr>
      <w:jc w:val="right"/>
      <w:rPr>
        <w:rFonts w:ascii="Arial" w:hAnsi="Arial"/>
        <w:b w:val="1"/>
        <w:bCs w:val="1"/>
        <w:sz w:val="36"/>
        <w:szCs w:val="36"/>
      </w:rPr>
    </w:pPr>
    <w:r w:rsidRPr="09EDC356" w:rsidR="09EDC356">
      <w:rPr>
        <w:rFonts w:ascii="Arial" w:hAnsi="Arial"/>
        <w:b w:val="1"/>
        <w:bCs w:val="1"/>
        <w:sz w:val="36"/>
        <w:szCs w:val="36"/>
      </w:rPr>
      <w:t>Kansas Instruments</w:t>
    </w:r>
  </w:p>
  <w:p w:rsidR="000D561C" w:rsidRDefault="000D561C" w14:paraId="4D087A63" w14:textId="77777777">
    <w:pPr>
      <w:pBdr>
        <w:bottom w:val="single" w:color="auto" w:sz="6" w:space="1"/>
      </w:pBdr>
      <w:jc w:val="right"/>
      <w:rPr>
        <w:sz w:val="24"/>
      </w:rPr>
    </w:pPr>
  </w:p>
  <w:p w:rsidR="000D561C" w:rsidRDefault="000D561C" w14:paraId="594C056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0D561C" w:rsidTr="09EDC356" w14:paraId="19AB51B1" w14:textId="77777777">
      <w:tc>
        <w:tcPr>
          <w:tcW w:w="6379" w:type="dxa"/>
          <w:tcMar/>
        </w:tcPr>
        <w:p w:rsidR="000D561C" w:rsidRDefault="00952FF2" w14:paraId="753D7439" w14:textId="39EA657B">
          <w:r w:rsidR="09EDC356">
            <w:rPr/>
            <w:t>KI-69</w:t>
          </w:r>
        </w:p>
      </w:tc>
      <w:tc>
        <w:tcPr>
          <w:tcW w:w="3179" w:type="dxa"/>
          <w:tcMar/>
        </w:tcPr>
        <w:p w:rsidR="000D561C" w:rsidRDefault="000D561C" w14:paraId="51A09CC7" w14:textId="77777777">
          <w:pPr>
            <w:tabs>
              <w:tab w:val="left" w:pos="1135"/>
            </w:tabs>
            <w:spacing w:before="40"/>
            <w:ind w:right="68"/>
          </w:pPr>
          <w:r>
            <w:t xml:space="preserve">  Version:           &lt;1.0&gt;</w:t>
          </w:r>
        </w:p>
      </w:tc>
    </w:tr>
    <w:tr w:rsidR="000D561C" w:rsidTr="09EDC356" w14:paraId="53C392D3" w14:textId="77777777">
      <w:tc>
        <w:tcPr>
          <w:tcW w:w="6379" w:type="dxa"/>
          <w:tcMar/>
        </w:tcPr>
        <w:p w:rsidR="000D561C" w:rsidRDefault="00605B74" w14:paraId="5C69AD25" w14:textId="0C912262">
          <w:r>
            <w:t>User’s Manual</w:t>
          </w:r>
        </w:p>
      </w:tc>
      <w:tc>
        <w:tcPr>
          <w:tcW w:w="3179" w:type="dxa"/>
          <w:tcMar/>
        </w:tcPr>
        <w:p w:rsidR="000D561C" w:rsidRDefault="000D561C" w14:paraId="5D2446F8" w14:textId="72F3BE90">
          <w:r w:rsidR="09EDC356">
            <w:rPr/>
            <w:t xml:space="preserve">  Date:  </w:t>
          </w:r>
          <w:r w:rsidR="09EDC356">
            <w:rPr/>
            <w:t>03/12/23</w:t>
          </w:r>
        </w:p>
      </w:tc>
    </w:tr>
    <w:tr w:rsidR="000D561C" w:rsidTr="09EDC356" w14:paraId="2C770A87" w14:textId="77777777">
      <w:tc>
        <w:tcPr>
          <w:tcW w:w="9558" w:type="dxa"/>
          <w:gridSpan w:val="2"/>
          <w:tcMar/>
        </w:tcPr>
        <w:p w:rsidR="000D561C" w:rsidRDefault="000D561C" w14:paraId="10E496BA" w14:textId="77777777">
          <w:r>
            <w:t>&lt;document identifier&gt;</w:t>
          </w:r>
        </w:p>
      </w:tc>
    </w:tr>
  </w:tbl>
  <w:p w:rsidR="000D561C" w:rsidRDefault="000D561C" w14:paraId="6DDBB64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D561C" w:rsidRDefault="000D561C" w14:paraId="0D5BCA7D" w14:textId="77777777">
    <w:pPr>
      <w:pStyle w:val="Header"/>
    </w:pPr>
  </w:p>
</w:hdr>
</file>

<file path=word/intelligence2.xml><?xml version="1.0" encoding="utf-8"?>
<int2:intelligence xmlns:int2="http://schemas.microsoft.com/office/intelligence/2020/intelligence">
  <int2:observations>
    <int2:bookmark int2:bookmarkName="_Int_yA94d93j" int2:invalidationBookmarkName="" int2:hashCode="Q8lDBsHndtCV+w" int2:id="oMeVuYF8">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f4857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ed8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6064763A"/>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25D1C0F4"/>
    <w:multiLevelType w:val="hybridMultilevel"/>
    <w:tmpl w:val="FFFFFFFF"/>
    <w:lvl w:ilvl="0" w:tplc="FE56F42A">
      <w:start w:val="1"/>
      <w:numFmt w:val="bullet"/>
      <w:lvlText w:val=""/>
      <w:lvlJc w:val="left"/>
      <w:pPr>
        <w:ind w:left="720" w:hanging="360"/>
      </w:pPr>
      <w:rPr>
        <w:rFonts w:hint="default" w:ascii="Symbol" w:hAnsi="Symbol"/>
      </w:rPr>
    </w:lvl>
    <w:lvl w:ilvl="1" w:tplc="83B643A2">
      <w:start w:val="1"/>
      <w:numFmt w:val="bullet"/>
      <w:lvlText w:val="o"/>
      <w:lvlJc w:val="left"/>
      <w:pPr>
        <w:ind w:left="1440" w:hanging="360"/>
      </w:pPr>
      <w:rPr>
        <w:rFonts w:hint="default" w:ascii="Courier New" w:hAnsi="Courier New"/>
      </w:rPr>
    </w:lvl>
    <w:lvl w:ilvl="2" w:tplc="2E5E2F34">
      <w:start w:val="1"/>
      <w:numFmt w:val="bullet"/>
      <w:lvlText w:val=""/>
      <w:lvlJc w:val="left"/>
      <w:pPr>
        <w:ind w:left="2160" w:hanging="360"/>
      </w:pPr>
      <w:rPr>
        <w:rFonts w:hint="default" w:ascii="Wingdings" w:hAnsi="Wingdings"/>
      </w:rPr>
    </w:lvl>
    <w:lvl w:ilvl="3" w:tplc="29B0A138">
      <w:start w:val="1"/>
      <w:numFmt w:val="bullet"/>
      <w:lvlText w:val=""/>
      <w:lvlJc w:val="left"/>
      <w:pPr>
        <w:ind w:left="2880" w:hanging="360"/>
      </w:pPr>
      <w:rPr>
        <w:rFonts w:hint="default" w:ascii="Symbol" w:hAnsi="Symbol"/>
      </w:rPr>
    </w:lvl>
    <w:lvl w:ilvl="4" w:tplc="67386F3E">
      <w:start w:val="1"/>
      <w:numFmt w:val="bullet"/>
      <w:lvlText w:val="o"/>
      <w:lvlJc w:val="left"/>
      <w:pPr>
        <w:ind w:left="3600" w:hanging="360"/>
      </w:pPr>
      <w:rPr>
        <w:rFonts w:hint="default" w:ascii="Courier New" w:hAnsi="Courier New"/>
      </w:rPr>
    </w:lvl>
    <w:lvl w:ilvl="5" w:tplc="31329A88">
      <w:start w:val="1"/>
      <w:numFmt w:val="bullet"/>
      <w:lvlText w:val=""/>
      <w:lvlJc w:val="left"/>
      <w:pPr>
        <w:ind w:left="4320" w:hanging="360"/>
      </w:pPr>
      <w:rPr>
        <w:rFonts w:hint="default" w:ascii="Wingdings" w:hAnsi="Wingdings"/>
      </w:rPr>
    </w:lvl>
    <w:lvl w:ilvl="6" w:tplc="BD2CF06C">
      <w:start w:val="1"/>
      <w:numFmt w:val="bullet"/>
      <w:lvlText w:val=""/>
      <w:lvlJc w:val="left"/>
      <w:pPr>
        <w:ind w:left="5040" w:hanging="360"/>
      </w:pPr>
      <w:rPr>
        <w:rFonts w:hint="default" w:ascii="Symbol" w:hAnsi="Symbol"/>
      </w:rPr>
    </w:lvl>
    <w:lvl w:ilvl="7" w:tplc="0882B350">
      <w:start w:val="1"/>
      <w:numFmt w:val="bullet"/>
      <w:lvlText w:val="o"/>
      <w:lvlJc w:val="left"/>
      <w:pPr>
        <w:ind w:left="5760" w:hanging="360"/>
      </w:pPr>
      <w:rPr>
        <w:rFonts w:hint="default" w:ascii="Courier New" w:hAnsi="Courier New"/>
      </w:rPr>
    </w:lvl>
    <w:lvl w:ilvl="8" w:tplc="76064F1C">
      <w:start w:val="1"/>
      <w:numFmt w:val="bullet"/>
      <w:lvlText w:val=""/>
      <w:lvlJc w:val="left"/>
      <w:pPr>
        <w:ind w:left="6480" w:hanging="360"/>
      </w:pPr>
      <w:rPr>
        <w:rFonts w:hint="default" w:ascii="Wingdings" w:hAnsi="Wingdings"/>
      </w:rPr>
    </w:lvl>
  </w:abstractNum>
  <w:abstractNum w:abstractNumId="2" w15:restartNumberingAfterBreak="0">
    <w:nsid w:val="3FEA934D"/>
    <w:multiLevelType w:val="hybridMultilevel"/>
    <w:tmpl w:val="FFFFFFFF"/>
    <w:lvl w:ilvl="0" w:tplc="CB24A770">
      <w:start w:val="1"/>
      <w:numFmt w:val="upperLetter"/>
      <w:lvlText w:val="%1."/>
      <w:lvlJc w:val="left"/>
      <w:pPr>
        <w:ind w:left="720" w:hanging="360"/>
      </w:pPr>
    </w:lvl>
    <w:lvl w:ilvl="1" w:tplc="06AAFCFE">
      <w:start w:val="1"/>
      <w:numFmt w:val="lowerLetter"/>
      <w:lvlText w:val="%2."/>
      <w:lvlJc w:val="left"/>
      <w:pPr>
        <w:ind w:left="1440" w:hanging="360"/>
      </w:pPr>
    </w:lvl>
    <w:lvl w:ilvl="2" w:tplc="2AFEB0E0">
      <w:start w:val="1"/>
      <w:numFmt w:val="lowerRoman"/>
      <w:lvlText w:val="%3."/>
      <w:lvlJc w:val="right"/>
      <w:pPr>
        <w:ind w:left="2160" w:hanging="180"/>
      </w:pPr>
    </w:lvl>
    <w:lvl w:ilvl="3" w:tplc="26DE85EA">
      <w:start w:val="1"/>
      <w:numFmt w:val="decimal"/>
      <w:lvlText w:val="%4."/>
      <w:lvlJc w:val="left"/>
      <w:pPr>
        <w:ind w:left="2880" w:hanging="360"/>
      </w:pPr>
    </w:lvl>
    <w:lvl w:ilvl="4" w:tplc="DAE642DA">
      <w:start w:val="1"/>
      <w:numFmt w:val="lowerLetter"/>
      <w:lvlText w:val="%5."/>
      <w:lvlJc w:val="left"/>
      <w:pPr>
        <w:ind w:left="3600" w:hanging="360"/>
      </w:pPr>
    </w:lvl>
    <w:lvl w:ilvl="5" w:tplc="FF88B422">
      <w:start w:val="1"/>
      <w:numFmt w:val="lowerRoman"/>
      <w:lvlText w:val="%6."/>
      <w:lvlJc w:val="right"/>
      <w:pPr>
        <w:ind w:left="4320" w:hanging="180"/>
      </w:pPr>
    </w:lvl>
    <w:lvl w:ilvl="6" w:tplc="FC22503A">
      <w:start w:val="1"/>
      <w:numFmt w:val="decimal"/>
      <w:lvlText w:val="%7."/>
      <w:lvlJc w:val="left"/>
      <w:pPr>
        <w:ind w:left="5040" w:hanging="360"/>
      </w:pPr>
    </w:lvl>
    <w:lvl w:ilvl="7" w:tplc="4BAED1CC">
      <w:start w:val="1"/>
      <w:numFmt w:val="lowerLetter"/>
      <w:lvlText w:val="%8."/>
      <w:lvlJc w:val="left"/>
      <w:pPr>
        <w:ind w:left="5760" w:hanging="360"/>
      </w:pPr>
    </w:lvl>
    <w:lvl w:ilvl="8" w:tplc="1E308082">
      <w:start w:val="1"/>
      <w:numFmt w:val="lowerRoman"/>
      <w:lvlText w:val="%9."/>
      <w:lvlJc w:val="right"/>
      <w:pPr>
        <w:ind w:left="6480" w:hanging="180"/>
      </w:pPr>
    </w:lvl>
  </w:abstractNum>
  <w:abstractNum w:abstractNumId="3" w15:restartNumberingAfterBreak="0">
    <w:nsid w:val="564862BD"/>
    <w:multiLevelType w:val="multilevel"/>
    <w:tmpl w:val="7EC6CF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6">
    <w:abstractNumId w:val="5"/>
  </w:num>
  <w:num w:numId="5">
    <w:abstractNumId w:val="4"/>
  </w:num>
  <w:num w:numId="1" w16cid:durableId="1316109111">
    <w:abstractNumId w:val="0"/>
  </w:num>
  <w:num w:numId="2" w16cid:durableId="633289873">
    <w:abstractNumId w:val="3"/>
  </w:num>
  <w:num w:numId="3" w16cid:durableId="1136072592">
    <w:abstractNumId w:val="1"/>
  </w:num>
  <w:num w:numId="4" w16cid:durableId="1785533499">
    <w:abstractNumId w:val="2"/>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225"/>
  <w:activeWritingStyle w:lang="en-GB" w:vendorID="8" w:dllVersion="513" w:checkStyle="1"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74"/>
    <w:rsid w:val="000062C2"/>
    <w:rsid w:val="00012396"/>
    <w:rsid w:val="000140F1"/>
    <w:rsid w:val="00020D06"/>
    <w:rsid w:val="00024AC8"/>
    <w:rsid w:val="0002537C"/>
    <w:rsid w:val="000303D5"/>
    <w:rsid w:val="00035F2A"/>
    <w:rsid w:val="00044B23"/>
    <w:rsid w:val="00050574"/>
    <w:rsid w:val="0005245A"/>
    <w:rsid w:val="00052DD2"/>
    <w:rsid w:val="0005586E"/>
    <w:rsid w:val="00060FF9"/>
    <w:rsid w:val="00062236"/>
    <w:rsid w:val="000675CB"/>
    <w:rsid w:val="00074DF4"/>
    <w:rsid w:val="00077395"/>
    <w:rsid w:val="00077BCD"/>
    <w:rsid w:val="00081496"/>
    <w:rsid w:val="00082AD0"/>
    <w:rsid w:val="0008575B"/>
    <w:rsid w:val="000958B1"/>
    <w:rsid w:val="00095FA1"/>
    <w:rsid w:val="000A7AE3"/>
    <w:rsid w:val="000B53D9"/>
    <w:rsid w:val="000B5563"/>
    <w:rsid w:val="000B6020"/>
    <w:rsid w:val="000B7427"/>
    <w:rsid w:val="000C346C"/>
    <w:rsid w:val="000C4C50"/>
    <w:rsid w:val="000C63F0"/>
    <w:rsid w:val="000C79B6"/>
    <w:rsid w:val="000D0263"/>
    <w:rsid w:val="000D561C"/>
    <w:rsid w:val="000D65A4"/>
    <w:rsid w:val="000E0B28"/>
    <w:rsid w:val="000E584F"/>
    <w:rsid w:val="000F0B82"/>
    <w:rsid w:val="000F587D"/>
    <w:rsid w:val="00100CF3"/>
    <w:rsid w:val="00103072"/>
    <w:rsid w:val="00104AD8"/>
    <w:rsid w:val="00110F38"/>
    <w:rsid w:val="00112E11"/>
    <w:rsid w:val="00121E0C"/>
    <w:rsid w:val="00122517"/>
    <w:rsid w:val="00124BA2"/>
    <w:rsid w:val="00124D90"/>
    <w:rsid w:val="00130B06"/>
    <w:rsid w:val="001325DB"/>
    <w:rsid w:val="00132913"/>
    <w:rsid w:val="001335C9"/>
    <w:rsid w:val="00135F35"/>
    <w:rsid w:val="00136C1E"/>
    <w:rsid w:val="00143A6F"/>
    <w:rsid w:val="00145B88"/>
    <w:rsid w:val="0014641B"/>
    <w:rsid w:val="00152833"/>
    <w:rsid w:val="00160040"/>
    <w:rsid w:val="00165FE7"/>
    <w:rsid w:val="001676EC"/>
    <w:rsid w:val="00167C0A"/>
    <w:rsid w:val="00170CD4"/>
    <w:rsid w:val="00172F6D"/>
    <w:rsid w:val="00177DA5"/>
    <w:rsid w:val="00185FDB"/>
    <w:rsid w:val="001918B5"/>
    <w:rsid w:val="001927FD"/>
    <w:rsid w:val="00197ED6"/>
    <w:rsid w:val="001A4556"/>
    <w:rsid w:val="001A65F9"/>
    <w:rsid w:val="001B36A4"/>
    <w:rsid w:val="001B6096"/>
    <w:rsid w:val="001D055D"/>
    <w:rsid w:val="001E3F52"/>
    <w:rsid w:val="001E61BA"/>
    <w:rsid w:val="001E7B79"/>
    <w:rsid w:val="001F1757"/>
    <w:rsid w:val="001F1D8C"/>
    <w:rsid w:val="00205B9D"/>
    <w:rsid w:val="00207E68"/>
    <w:rsid w:val="00212466"/>
    <w:rsid w:val="002230BD"/>
    <w:rsid w:val="0023705C"/>
    <w:rsid w:val="00243FA7"/>
    <w:rsid w:val="00245DCF"/>
    <w:rsid w:val="00254426"/>
    <w:rsid w:val="00255054"/>
    <w:rsid w:val="00261D93"/>
    <w:rsid w:val="00262169"/>
    <w:rsid w:val="00264412"/>
    <w:rsid w:val="0026549D"/>
    <w:rsid w:val="00271628"/>
    <w:rsid w:val="0027274F"/>
    <w:rsid w:val="002737CD"/>
    <w:rsid w:val="00277579"/>
    <w:rsid w:val="002804A7"/>
    <w:rsid w:val="00284A23"/>
    <w:rsid w:val="0028542A"/>
    <w:rsid w:val="002932B4"/>
    <w:rsid w:val="002B1C74"/>
    <w:rsid w:val="002B292A"/>
    <w:rsid w:val="002B6D85"/>
    <w:rsid w:val="002B7DDD"/>
    <w:rsid w:val="002C0B36"/>
    <w:rsid w:val="002C54FD"/>
    <w:rsid w:val="002C6162"/>
    <w:rsid w:val="002C76FD"/>
    <w:rsid w:val="002D530A"/>
    <w:rsid w:val="002E0D8D"/>
    <w:rsid w:val="002E7029"/>
    <w:rsid w:val="002F5777"/>
    <w:rsid w:val="00300FB6"/>
    <w:rsid w:val="0030103C"/>
    <w:rsid w:val="003059CF"/>
    <w:rsid w:val="003115A0"/>
    <w:rsid w:val="00311700"/>
    <w:rsid w:val="0031639F"/>
    <w:rsid w:val="00317072"/>
    <w:rsid w:val="003239AC"/>
    <w:rsid w:val="003268AD"/>
    <w:rsid w:val="00332D01"/>
    <w:rsid w:val="00335807"/>
    <w:rsid w:val="003450A8"/>
    <w:rsid w:val="003464F2"/>
    <w:rsid w:val="00347B47"/>
    <w:rsid w:val="0035033F"/>
    <w:rsid w:val="003651D4"/>
    <w:rsid w:val="00371102"/>
    <w:rsid w:val="00374FF7"/>
    <w:rsid w:val="00381F2E"/>
    <w:rsid w:val="00386A17"/>
    <w:rsid w:val="0039622B"/>
    <w:rsid w:val="00396D8B"/>
    <w:rsid w:val="0039757A"/>
    <w:rsid w:val="003A1635"/>
    <w:rsid w:val="003A3FEE"/>
    <w:rsid w:val="003A4EFB"/>
    <w:rsid w:val="003B1294"/>
    <w:rsid w:val="003B1492"/>
    <w:rsid w:val="003B21C5"/>
    <w:rsid w:val="003B2714"/>
    <w:rsid w:val="003B4521"/>
    <w:rsid w:val="003B5E7D"/>
    <w:rsid w:val="003B6A71"/>
    <w:rsid w:val="003C2037"/>
    <w:rsid w:val="003C7C4A"/>
    <w:rsid w:val="003D21DD"/>
    <w:rsid w:val="003D64CD"/>
    <w:rsid w:val="003D7278"/>
    <w:rsid w:val="003E0E2E"/>
    <w:rsid w:val="003E3C3E"/>
    <w:rsid w:val="003F0628"/>
    <w:rsid w:val="003F0857"/>
    <w:rsid w:val="003F13E7"/>
    <w:rsid w:val="003F1B3D"/>
    <w:rsid w:val="004060E8"/>
    <w:rsid w:val="00415815"/>
    <w:rsid w:val="00416F07"/>
    <w:rsid w:val="00421B8D"/>
    <w:rsid w:val="0042230E"/>
    <w:rsid w:val="004290D0"/>
    <w:rsid w:val="00431567"/>
    <w:rsid w:val="00431707"/>
    <w:rsid w:val="00433EDA"/>
    <w:rsid w:val="00436ECF"/>
    <w:rsid w:val="00440343"/>
    <w:rsid w:val="004436B6"/>
    <w:rsid w:val="0044762F"/>
    <w:rsid w:val="00467C5B"/>
    <w:rsid w:val="00471231"/>
    <w:rsid w:val="004713FA"/>
    <w:rsid w:val="0047283F"/>
    <w:rsid w:val="004800A8"/>
    <w:rsid w:val="00482460"/>
    <w:rsid w:val="004831D2"/>
    <w:rsid w:val="00490CC1"/>
    <w:rsid w:val="0049527C"/>
    <w:rsid w:val="00495D48"/>
    <w:rsid w:val="004A0FFB"/>
    <w:rsid w:val="004AE202"/>
    <w:rsid w:val="004B0AD7"/>
    <w:rsid w:val="004B1DE5"/>
    <w:rsid w:val="004B2DC4"/>
    <w:rsid w:val="004B33ED"/>
    <w:rsid w:val="004C04D8"/>
    <w:rsid w:val="004C0726"/>
    <w:rsid w:val="004D08DE"/>
    <w:rsid w:val="004D4E6A"/>
    <w:rsid w:val="004D6ECB"/>
    <w:rsid w:val="004E11A5"/>
    <w:rsid w:val="004E326D"/>
    <w:rsid w:val="004E652F"/>
    <w:rsid w:val="004F1724"/>
    <w:rsid w:val="004F590F"/>
    <w:rsid w:val="004F5D83"/>
    <w:rsid w:val="00506114"/>
    <w:rsid w:val="005067FB"/>
    <w:rsid w:val="00507E12"/>
    <w:rsid w:val="0051771F"/>
    <w:rsid w:val="005206B8"/>
    <w:rsid w:val="00532D7C"/>
    <w:rsid w:val="00535C08"/>
    <w:rsid w:val="00536A66"/>
    <w:rsid w:val="00542FCF"/>
    <w:rsid w:val="00543C70"/>
    <w:rsid w:val="00543DE0"/>
    <w:rsid w:val="005453B1"/>
    <w:rsid w:val="0055124D"/>
    <w:rsid w:val="00551A80"/>
    <w:rsid w:val="005539D6"/>
    <w:rsid w:val="00557762"/>
    <w:rsid w:val="00562A12"/>
    <w:rsid w:val="00565CF6"/>
    <w:rsid w:val="00570754"/>
    <w:rsid w:val="0057176D"/>
    <w:rsid w:val="0057251D"/>
    <w:rsid w:val="00573F8C"/>
    <w:rsid w:val="0058637B"/>
    <w:rsid w:val="005906C0"/>
    <w:rsid w:val="00590897"/>
    <w:rsid w:val="00592376"/>
    <w:rsid w:val="00592C1E"/>
    <w:rsid w:val="00593D56"/>
    <w:rsid w:val="005A21F5"/>
    <w:rsid w:val="005A4BC1"/>
    <w:rsid w:val="005B3D1B"/>
    <w:rsid w:val="005B421B"/>
    <w:rsid w:val="005B6E28"/>
    <w:rsid w:val="005C1AF5"/>
    <w:rsid w:val="005C4276"/>
    <w:rsid w:val="005C742E"/>
    <w:rsid w:val="005D3AF0"/>
    <w:rsid w:val="005E12D4"/>
    <w:rsid w:val="005E78B2"/>
    <w:rsid w:val="005F3A4D"/>
    <w:rsid w:val="005F7CEC"/>
    <w:rsid w:val="006002B9"/>
    <w:rsid w:val="00605B74"/>
    <w:rsid w:val="00607126"/>
    <w:rsid w:val="006105A6"/>
    <w:rsid w:val="00610610"/>
    <w:rsid w:val="00615260"/>
    <w:rsid w:val="0061544E"/>
    <w:rsid w:val="0061557A"/>
    <w:rsid w:val="00617042"/>
    <w:rsid w:val="006170C6"/>
    <w:rsid w:val="006210FC"/>
    <w:rsid w:val="006222D3"/>
    <w:rsid w:val="00622415"/>
    <w:rsid w:val="006250E9"/>
    <w:rsid w:val="0062728C"/>
    <w:rsid w:val="00631619"/>
    <w:rsid w:val="00631F8C"/>
    <w:rsid w:val="00633090"/>
    <w:rsid w:val="006367A0"/>
    <w:rsid w:val="006367B8"/>
    <w:rsid w:val="006425F8"/>
    <w:rsid w:val="00644182"/>
    <w:rsid w:val="006519AA"/>
    <w:rsid w:val="00652E34"/>
    <w:rsid w:val="00653F10"/>
    <w:rsid w:val="006609E2"/>
    <w:rsid w:val="00661C51"/>
    <w:rsid w:val="006706F5"/>
    <w:rsid w:val="00674119"/>
    <w:rsid w:val="00675DE6"/>
    <w:rsid w:val="00677FF0"/>
    <w:rsid w:val="006872CA"/>
    <w:rsid w:val="00695587"/>
    <w:rsid w:val="00696BF5"/>
    <w:rsid w:val="006978F4"/>
    <w:rsid w:val="006A1628"/>
    <w:rsid w:val="006A544A"/>
    <w:rsid w:val="006A696D"/>
    <w:rsid w:val="006B5D58"/>
    <w:rsid w:val="006C5BB9"/>
    <w:rsid w:val="006C7565"/>
    <w:rsid w:val="006F0807"/>
    <w:rsid w:val="006F17AD"/>
    <w:rsid w:val="006F2CF3"/>
    <w:rsid w:val="006F652A"/>
    <w:rsid w:val="006F77AA"/>
    <w:rsid w:val="00701D2D"/>
    <w:rsid w:val="00701FE6"/>
    <w:rsid w:val="00704E9A"/>
    <w:rsid w:val="00713BD0"/>
    <w:rsid w:val="0072433B"/>
    <w:rsid w:val="00724C28"/>
    <w:rsid w:val="007254B0"/>
    <w:rsid w:val="007256B9"/>
    <w:rsid w:val="00726BD1"/>
    <w:rsid w:val="00732A90"/>
    <w:rsid w:val="0073767E"/>
    <w:rsid w:val="0074282D"/>
    <w:rsid w:val="00746F76"/>
    <w:rsid w:val="00756270"/>
    <w:rsid w:val="007578D8"/>
    <w:rsid w:val="00762979"/>
    <w:rsid w:val="00763111"/>
    <w:rsid w:val="00764470"/>
    <w:rsid w:val="007645D7"/>
    <w:rsid w:val="007A1E07"/>
    <w:rsid w:val="007A2204"/>
    <w:rsid w:val="007A3A92"/>
    <w:rsid w:val="007B12CC"/>
    <w:rsid w:val="007B2FC8"/>
    <w:rsid w:val="007B403D"/>
    <w:rsid w:val="007B7CAD"/>
    <w:rsid w:val="007D079F"/>
    <w:rsid w:val="007D1EFC"/>
    <w:rsid w:val="007D30B7"/>
    <w:rsid w:val="007D481E"/>
    <w:rsid w:val="007D4EA6"/>
    <w:rsid w:val="007E217B"/>
    <w:rsid w:val="007E3827"/>
    <w:rsid w:val="007E442E"/>
    <w:rsid w:val="007E6787"/>
    <w:rsid w:val="007F15CC"/>
    <w:rsid w:val="007F164D"/>
    <w:rsid w:val="007F51BD"/>
    <w:rsid w:val="008021A9"/>
    <w:rsid w:val="00803766"/>
    <w:rsid w:val="0080774E"/>
    <w:rsid w:val="00811857"/>
    <w:rsid w:val="00812BCE"/>
    <w:rsid w:val="00817020"/>
    <w:rsid w:val="008225DE"/>
    <w:rsid w:val="00824C3D"/>
    <w:rsid w:val="0083572F"/>
    <w:rsid w:val="00840398"/>
    <w:rsid w:val="00840DD1"/>
    <w:rsid w:val="008453D4"/>
    <w:rsid w:val="008474B3"/>
    <w:rsid w:val="008529B8"/>
    <w:rsid w:val="00854CC0"/>
    <w:rsid w:val="00854F3A"/>
    <w:rsid w:val="00863AB1"/>
    <w:rsid w:val="00867345"/>
    <w:rsid w:val="00874B38"/>
    <w:rsid w:val="0087622F"/>
    <w:rsid w:val="0088064F"/>
    <w:rsid w:val="00881462"/>
    <w:rsid w:val="00882482"/>
    <w:rsid w:val="00892EB4"/>
    <w:rsid w:val="00893124"/>
    <w:rsid w:val="00895DBA"/>
    <w:rsid w:val="00895F4B"/>
    <w:rsid w:val="00897BDC"/>
    <w:rsid w:val="008A0BA1"/>
    <w:rsid w:val="008A17C2"/>
    <w:rsid w:val="008A3943"/>
    <w:rsid w:val="008B1DF3"/>
    <w:rsid w:val="008B2E29"/>
    <w:rsid w:val="008B6988"/>
    <w:rsid w:val="008C4048"/>
    <w:rsid w:val="008C5B1F"/>
    <w:rsid w:val="008C66D8"/>
    <w:rsid w:val="008D036E"/>
    <w:rsid w:val="008D275A"/>
    <w:rsid w:val="008D7B0A"/>
    <w:rsid w:val="008D7F02"/>
    <w:rsid w:val="008E158A"/>
    <w:rsid w:val="008E1D25"/>
    <w:rsid w:val="008E4127"/>
    <w:rsid w:val="008E4F2F"/>
    <w:rsid w:val="008E5E5C"/>
    <w:rsid w:val="008F0496"/>
    <w:rsid w:val="008F2996"/>
    <w:rsid w:val="008F6672"/>
    <w:rsid w:val="00900DA6"/>
    <w:rsid w:val="00907857"/>
    <w:rsid w:val="0091071B"/>
    <w:rsid w:val="00920768"/>
    <w:rsid w:val="0092213E"/>
    <w:rsid w:val="00925434"/>
    <w:rsid w:val="00926DB9"/>
    <w:rsid w:val="0092783F"/>
    <w:rsid w:val="0093051E"/>
    <w:rsid w:val="009320C7"/>
    <w:rsid w:val="00933A3B"/>
    <w:rsid w:val="009408D7"/>
    <w:rsid w:val="00941240"/>
    <w:rsid w:val="009413A6"/>
    <w:rsid w:val="00941890"/>
    <w:rsid w:val="0094525E"/>
    <w:rsid w:val="00951F21"/>
    <w:rsid w:val="00952FF2"/>
    <w:rsid w:val="0095353D"/>
    <w:rsid w:val="0095551E"/>
    <w:rsid w:val="00964557"/>
    <w:rsid w:val="00964D05"/>
    <w:rsid w:val="00966262"/>
    <w:rsid w:val="009675A5"/>
    <w:rsid w:val="009742E4"/>
    <w:rsid w:val="00975C10"/>
    <w:rsid w:val="00977F7F"/>
    <w:rsid w:val="00982419"/>
    <w:rsid w:val="009858B5"/>
    <w:rsid w:val="00990AB7"/>
    <w:rsid w:val="0099151B"/>
    <w:rsid w:val="009938E3"/>
    <w:rsid w:val="009A4D98"/>
    <w:rsid w:val="009A7F28"/>
    <w:rsid w:val="009B22D3"/>
    <w:rsid w:val="009B237D"/>
    <w:rsid w:val="009B5BF6"/>
    <w:rsid w:val="009B7C3B"/>
    <w:rsid w:val="009C46EF"/>
    <w:rsid w:val="009C7319"/>
    <w:rsid w:val="009C7DB8"/>
    <w:rsid w:val="009D3720"/>
    <w:rsid w:val="009D3FFD"/>
    <w:rsid w:val="009D6F03"/>
    <w:rsid w:val="009D70E3"/>
    <w:rsid w:val="009D730B"/>
    <w:rsid w:val="009E0AB1"/>
    <w:rsid w:val="009E16F6"/>
    <w:rsid w:val="009E72D2"/>
    <w:rsid w:val="009E7DD2"/>
    <w:rsid w:val="009F06F2"/>
    <w:rsid w:val="009F0FCD"/>
    <w:rsid w:val="009F491D"/>
    <w:rsid w:val="009F6570"/>
    <w:rsid w:val="009F6BC6"/>
    <w:rsid w:val="00A0224B"/>
    <w:rsid w:val="00A02578"/>
    <w:rsid w:val="00A0678E"/>
    <w:rsid w:val="00A10758"/>
    <w:rsid w:val="00A14305"/>
    <w:rsid w:val="00A14ED0"/>
    <w:rsid w:val="00A159CA"/>
    <w:rsid w:val="00A1762E"/>
    <w:rsid w:val="00A1D833"/>
    <w:rsid w:val="00A20B2A"/>
    <w:rsid w:val="00A325AB"/>
    <w:rsid w:val="00A351B6"/>
    <w:rsid w:val="00A35EF1"/>
    <w:rsid w:val="00A41063"/>
    <w:rsid w:val="00A437E1"/>
    <w:rsid w:val="00A46608"/>
    <w:rsid w:val="00A46E8E"/>
    <w:rsid w:val="00A54A8F"/>
    <w:rsid w:val="00A56108"/>
    <w:rsid w:val="00A62357"/>
    <w:rsid w:val="00A71154"/>
    <w:rsid w:val="00A80690"/>
    <w:rsid w:val="00A86DFC"/>
    <w:rsid w:val="00A91AA4"/>
    <w:rsid w:val="00A94944"/>
    <w:rsid w:val="00AA261A"/>
    <w:rsid w:val="00AA52B0"/>
    <w:rsid w:val="00AB4AC9"/>
    <w:rsid w:val="00AC4531"/>
    <w:rsid w:val="00AC4C57"/>
    <w:rsid w:val="00AC6DEF"/>
    <w:rsid w:val="00AD777C"/>
    <w:rsid w:val="00AD778F"/>
    <w:rsid w:val="00AE1559"/>
    <w:rsid w:val="00AE506E"/>
    <w:rsid w:val="00AE5618"/>
    <w:rsid w:val="00AF6B77"/>
    <w:rsid w:val="00AF6C52"/>
    <w:rsid w:val="00AF7549"/>
    <w:rsid w:val="00B04084"/>
    <w:rsid w:val="00B043CE"/>
    <w:rsid w:val="00B06708"/>
    <w:rsid w:val="00B069E5"/>
    <w:rsid w:val="00B077CB"/>
    <w:rsid w:val="00B16ADA"/>
    <w:rsid w:val="00B264C4"/>
    <w:rsid w:val="00B26B9B"/>
    <w:rsid w:val="00B32B68"/>
    <w:rsid w:val="00B40CA2"/>
    <w:rsid w:val="00B40F72"/>
    <w:rsid w:val="00B40FB0"/>
    <w:rsid w:val="00B51A95"/>
    <w:rsid w:val="00B5537F"/>
    <w:rsid w:val="00B57044"/>
    <w:rsid w:val="00B6080D"/>
    <w:rsid w:val="00B703C2"/>
    <w:rsid w:val="00B73B63"/>
    <w:rsid w:val="00B82B13"/>
    <w:rsid w:val="00B84ED7"/>
    <w:rsid w:val="00B869BE"/>
    <w:rsid w:val="00B86D85"/>
    <w:rsid w:val="00B90104"/>
    <w:rsid w:val="00B9425D"/>
    <w:rsid w:val="00B97CB2"/>
    <w:rsid w:val="00BA65F2"/>
    <w:rsid w:val="00BA7966"/>
    <w:rsid w:val="00BA7E9B"/>
    <w:rsid w:val="00BB0434"/>
    <w:rsid w:val="00BB53CC"/>
    <w:rsid w:val="00BB6908"/>
    <w:rsid w:val="00BC39CC"/>
    <w:rsid w:val="00BC5AEF"/>
    <w:rsid w:val="00BC6991"/>
    <w:rsid w:val="00BC7990"/>
    <w:rsid w:val="00BD1E2A"/>
    <w:rsid w:val="00BD3A32"/>
    <w:rsid w:val="00BD5CB0"/>
    <w:rsid w:val="00BE1881"/>
    <w:rsid w:val="00BE245E"/>
    <w:rsid w:val="00BE44A2"/>
    <w:rsid w:val="00BE5D82"/>
    <w:rsid w:val="00BF3066"/>
    <w:rsid w:val="00BF5CFB"/>
    <w:rsid w:val="00BF5FC0"/>
    <w:rsid w:val="00BF704B"/>
    <w:rsid w:val="00BF7C85"/>
    <w:rsid w:val="00C02421"/>
    <w:rsid w:val="00C07E64"/>
    <w:rsid w:val="00C100B6"/>
    <w:rsid w:val="00C15796"/>
    <w:rsid w:val="00C17FF8"/>
    <w:rsid w:val="00C20476"/>
    <w:rsid w:val="00C23B89"/>
    <w:rsid w:val="00C255F0"/>
    <w:rsid w:val="00C272A5"/>
    <w:rsid w:val="00C3138B"/>
    <w:rsid w:val="00C338B6"/>
    <w:rsid w:val="00C35020"/>
    <w:rsid w:val="00C371C4"/>
    <w:rsid w:val="00C40448"/>
    <w:rsid w:val="00C421FE"/>
    <w:rsid w:val="00C45094"/>
    <w:rsid w:val="00C45EB0"/>
    <w:rsid w:val="00C50FB0"/>
    <w:rsid w:val="00C51FF0"/>
    <w:rsid w:val="00C62C9E"/>
    <w:rsid w:val="00C66269"/>
    <w:rsid w:val="00C662A8"/>
    <w:rsid w:val="00C66E83"/>
    <w:rsid w:val="00C7300C"/>
    <w:rsid w:val="00C82C40"/>
    <w:rsid w:val="00C83789"/>
    <w:rsid w:val="00C86206"/>
    <w:rsid w:val="00C878D2"/>
    <w:rsid w:val="00C9068D"/>
    <w:rsid w:val="00C94401"/>
    <w:rsid w:val="00C95A5C"/>
    <w:rsid w:val="00C97454"/>
    <w:rsid w:val="00CA5593"/>
    <w:rsid w:val="00CB0E20"/>
    <w:rsid w:val="00CB2E93"/>
    <w:rsid w:val="00CB3A76"/>
    <w:rsid w:val="00CB5588"/>
    <w:rsid w:val="00CB6036"/>
    <w:rsid w:val="00CD095C"/>
    <w:rsid w:val="00CD3437"/>
    <w:rsid w:val="00CE0466"/>
    <w:rsid w:val="00CE08D3"/>
    <w:rsid w:val="00CE1D73"/>
    <w:rsid w:val="00CE500B"/>
    <w:rsid w:val="00CE50D5"/>
    <w:rsid w:val="00CF3952"/>
    <w:rsid w:val="00CF3AC3"/>
    <w:rsid w:val="00CF7087"/>
    <w:rsid w:val="00D00217"/>
    <w:rsid w:val="00D01582"/>
    <w:rsid w:val="00D0778B"/>
    <w:rsid w:val="00D11077"/>
    <w:rsid w:val="00D1207B"/>
    <w:rsid w:val="00D1272F"/>
    <w:rsid w:val="00D157F2"/>
    <w:rsid w:val="00D17129"/>
    <w:rsid w:val="00D2244A"/>
    <w:rsid w:val="00D254F5"/>
    <w:rsid w:val="00D27D38"/>
    <w:rsid w:val="00D30846"/>
    <w:rsid w:val="00D34E1B"/>
    <w:rsid w:val="00D373F7"/>
    <w:rsid w:val="00D42DF8"/>
    <w:rsid w:val="00D51FF0"/>
    <w:rsid w:val="00D530D6"/>
    <w:rsid w:val="00D54067"/>
    <w:rsid w:val="00D572F1"/>
    <w:rsid w:val="00D5D1B4"/>
    <w:rsid w:val="00D6054F"/>
    <w:rsid w:val="00D60A53"/>
    <w:rsid w:val="00D661EC"/>
    <w:rsid w:val="00D72BA4"/>
    <w:rsid w:val="00D74874"/>
    <w:rsid w:val="00D83495"/>
    <w:rsid w:val="00D84177"/>
    <w:rsid w:val="00D8460E"/>
    <w:rsid w:val="00D8622A"/>
    <w:rsid w:val="00D90EBB"/>
    <w:rsid w:val="00D9153C"/>
    <w:rsid w:val="00DA1DA2"/>
    <w:rsid w:val="00DA48E1"/>
    <w:rsid w:val="00DB1B13"/>
    <w:rsid w:val="00DC0E36"/>
    <w:rsid w:val="00DC20F4"/>
    <w:rsid w:val="00DC766A"/>
    <w:rsid w:val="00DD5BBB"/>
    <w:rsid w:val="00DD70A6"/>
    <w:rsid w:val="00DD79CB"/>
    <w:rsid w:val="00DE17FD"/>
    <w:rsid w:val="00DE51FA"/>
    <w:rsid w:val="00DE5EBD"/>
    <w:rsid w:val="00DF076B"/>
    <w:rsid w:val="00DF3A58"/>
    <w:rsid w:val="00DF7DB6"/>
    <w:rsid w:val="00E00590"/>
    <w:rsid w:val="00E01F42"/>
    <w:rsid w:val="00E051D6"/>
    <w:rsid w:val="00E053D4"/>
    <w:rsid w:val="00E06401"/>
    <w:rsid w:val="00E14216"/>
    <w:rsid w:val="00E146F9"/>
    <w:rsid w:val="00E234BE"/>
    <w:rsid w:val="00E26C49"/>
    <w:rsid w:val="00E30474"/>
    <w:rsid w:val="00E314BB"/>
    <w:rsid w:val="00E31E2B"/>
    <w:rsid w:val="00E35591"/>
    <w:rsid w:val="00E43472"/>
    <w:rsid w:val="00E612F7"/>
    <w:rsid w:val="00E61FAA"/>
    <w:rsid w:val="00E63BF4"/>
    <w:rsid w:val="00E66B58"/>
    <w:rsid w:val="00E75B57"/>
    <w:rsid w:val="00E75E6F"/>
    <w:rsid w:val="00E77E87"/>
    <w:rsid w:val="00E824C7"/>
    <w:rsid w:val="00E840D6"/>
    <w:rsid w:val="00E8545E"/>
    <w:rsid w:val="00E8602F"/>
    <w:rsid w:val="00E91065"/>
    <w:rsid w:val="00E9541A"/>
    <w:rsid w:val="00E956C0"/>
    <w:rsid w:val="00EA0107"/>
    <w:rsid w:val="00EA1BEF"/>
    <w:rsid w:val="00EA755C"/>
    <w:rsid w:val="00EB20AB"/>
    <w:rsid w:val="00EB7E65"/>
    <w:rsid w:val="00EC04F4"/>
    <w:rsid w:val="00EC2D5F"/>
    <w:rsid w:val="00ED2CF4"/>
    <w:rsid w:val="00ED3041"/>
    <w:rsid w:val="00ED4D14"/>
    <w:rsid w:val="00ED75C3"/>
    <w:rsid w:val="00ED7F26"/>
    <w:rsid w:val="00EE1BC6"/>
    <w:rsid w:val="00EE2146"/>
    <w:rsid w:val="00EE4AE1"/>
    <w:rsid w:val="00EE4D6C"/>
    <w:rsid w:val="00EE5902"/>
    <w:rsid w:val="00EF0335"/>
    <w:rsid w:val="00EF0D09"/>
    <w:rsid w:val="00EF3EEB"/>
    <w:rsid w:val="00EF7291"/>
    <w:rsid w:val="00F01EEF"/>
    <w:rsid w:val="00F04565"/>
    <w:rsid w:val="00F0519A"/>
    <w:rsid w:val="00F05A57"/>
    <w:rsid w:val="00F21287"/>
    <w:rsid w:val="00F2184F"/>
    <w:rsid w:val="00F26680"/>
    <w:rsid w:val="00F27026"/>
    <w:rsid w:val="00F32DB6"/>
    <w:rsid w:val="00F355E1"/>
    <w:rsid w:val="00F3674C"/>
    <w:rsid w:val="00F4064D"/>
    <w:rsid w:val="00F41FC7"/>
    <w:rsid w:val="00F469C6"/>
    <w:rsid w:val="00F6135F"/>
    <w:rsid w:val="00F64695"/>
    <w:rsid w:val="00F64D3E"/>
    <w:rsid w:val="00F64E27"/>
    <w:rsid w:val="00F67E89"/>
    <w:rsid w:val="00F70F5E"/>
    <w:rsid w:val="00F71113"/>
    <w:rsid w:val="00F715C7"/>
    <w:rsid w:val="00F87950"/>
    <w:rsid w:val="00F910D0"/>
    <w:rsid w:val="00FA0617"/>
    <w:rsid w:val="00FA44B1"/>
    <w:rsid w:val="00FA6C66"/>
    <w:rsid w:val="00FA768E"/>
    <w:rsid w:val="00FC6273"/>
    <w:rsid w:val="00FC7D67"/>
    <w:rsid w:val="00FD017F"/>
    <w:rsid w:val="00FD30B3"/>
    <w:rsid w:val="00FD48C8"/>
    <w:rsid w:val="00FD6D9D"/>
    <w:rsid w:val="00FE25E6"/>
    <w:rsid w:val="00FF0C9B"/>
    <w:rsid w:val="00FF305B"/>
    <w:rsid w:val="00FF3B03"/>
    <w:rsid w:val="00FF5114"/>
    <w:rsid w:val="00FF53C5"/>
    <w:rsid w:val="00FF7DC4"/>
    <w:rsid w:val="010A1F8F"/>
    <w:rsid w:val="0122556A"/>
    <w:rsid w:val="0243E028"/>
    <w:rsid w:val="024B5796"/>
    <w:rsid w:val="02646830"/>
    <w:rsid w:val="02971C96"/>
    <w:rsid w:val="02B1D88A"/>
    <w:rsid w:val="02CE3D45"/>
    <w:rsid w:val="02ECE3E5"/>
    <w:rsid w:val="02F6CF79"/>
    <w:rsid w:val="032CF30E"/>
    <w:rsid w:val="03AD2361"/>
    <w:rsid w:val="03D20187"/>
    <w:rsid w:val="04267878"/>
    <w:rsid w:val="0458156D"/>
    <w:rsid w:val="047EFC8B"/>
    <w:rsid w:val="04C705B9"/>
    <w:rsid w:val="04D1BA75"/>
    <w:rsid w:val="0514144D"/>
    <w:rsid w:val="05617BF6"/>
    <w:rsid w:val="05814266"/>
    <w:rsid w:val="05E4F4C2"/>
    <w:rsid w:val="062B163C"/>
    <w:rsid w:val="0661C6B1"/>
    <w:rsid w:val="066D0D3B"/>
    <w:rsid w:val="069ADF9E"/>
    <w:rsid w:val="0719AE30"/>
    <w:rsid w:val="07552F95"/>
    <w:rsid w:val="07815836"/>
    <w:rsid w:val="078D0462"/>
    <w:rsid w:val="079A882D"/>
    <w:rsid w:val="07BF5EB9"/>
    <w:rsid w:val="07F5AA87"/>
    <w:rsid w:val="0807E17D"/>
    <w:rsid w:val="08566421"/>
    <w:rsid w:val="086573E9"/>
    <w:rsid w:val="0868D880"/>
    <w:rsid w:val="08B3EAFA"/>
    <w:rsid w:val="08CC7BDF"/>
    <w:rsid w:val="091FB948"/>
    <w:rsid w:val="09537A49"/>
    <w:rsid w:val="09EDC356"/>
    <w:rsid w:val="09F53FBE"/>
    <w:rsid w:val="0A14FAB3"/>
    <w:rsid w:val="0A18A63F"/>
    <w:rsid w:val="0A3D6E9C"/>
    <w:rsid w:val="0A541C11"/>
    <w:rsid w:val="0A56DEBB"/>
    <w:rsid w:val="0A8BFB76"/>
    <w:rsid w:val="0AA1BBE4"/>
    <w:rsid w:val="0B256956"/>
    <w:rsid w:val="0B4B0632"/>
    <w:rsid w:val="0B4DE271"/>
    <w:rsid w:val="0B9F3FBA"/>
    <w:rsid w:val="0BB144DA"/>
    <w:rsid w:val="0C02C673"/>
    <w:rsid w:val="0C18893E"/>
    <w:rsid w:val="0C314CF4"/>
    <w:rsid w:val="0C523776"/>
    <w:rsid w:val="0C5D802D"/>
    <w:rsid w:val="0CAA31D1"/>
    <w:rsid w:val="0CF6B0A4"/>
    <w:rsid w:val="0CFF4072"/>
    <w:rsid w:val="0D17C58C"/>
    <w:rsid w:val="0E0B887F"/>
    <w:rsid w:val="0E40A55D"/>
    <w:rsid w:val="0E50B144"/>
    <w:rsid w:val="0E931FBB"/>
    <w:rsid w:val="0ECA606A"/>
    <w:rsid w:val="0ED1F2E6"/>
    <w:rsid w:val="0ED3AEB6"/>
    <w:rsid w:val="0F4C9393"/>
    <w:rsid w:val="0F804FAB"/>
    <w:rsid w:val="0FD68DC0"/>
    <w:rsid w:val="1054046D"/>
    <w:rsid w:val="106B3FF6"/>
    <w:rsid w:val="10A2AE4F"/>
    <w:rsid w:val="10AFC5D9"/>
    <w:rsid w:val="1174EC20"/>
    <w:rsid w:val="11A5B45C"/>
    <w:rsid w:val="11F5811A"/>
    <w:rsid w:val="11F655FB"/>
    <w:rsid w:val="11F84E39"/>
    <w:rsid w:val="11FBA520"/>
    <w:rsid w:val="120436D3"/>
    <w:rsid w:val="12CB5653"/>
    <w:rsid w:val="141C78E1"/>
    <w:rsid w:val="146D586A"/>
    <w:rsid w:val="148FA6DA"/>
    <w:rsid w:val="14E0D5EF"/>
    <w:rsid w:val="152908DF"/>
    <w:rsid w:val="157613DF"/>
    <w:rsid w:val="160B93B0"/>
    <w:rsid w:val="16322A3E"/>
    <w:rsid w:val="169BC79F"/>
    <w:rsid w:val="169D92EA"/>
    <w:rsid w:val="16EA448E"/>
    <w:rsid w:val="17049AE0"/>
    <w:rsid w:val="1764BF4F"/>
    <w:rsid w:val="1798AAF0"/>
    <w:rsid w:val="185AE772"/>
    <w:rsid w:val="18F0E623"/>
    <w:rsid w:val="192634D7"/>
    <w:rsid w:val="196387EF"/>
    <w:rsid w:val="19D585B3"/>
    <w:rsid w:val="1A04C0E4"/>
    <w:rsid w:val="1AB94F5F"/>
    <w:rsid w:val="1AC26ADA"/>
    <w:rsid w:val="1AF7EC5F"/>
    <w:rsid w:val="1B5160E6"/>
    <w:rsid w:val="1C59A7B4"/>
    <w:rsid w:val="1C961AA0"/>
    <w:rsid w:val="1CEAB6E7"/>
    <w:rsid w:val="1CEB5ADF"/>
    <w:rsid w:val="1D054C8A"/>
    <w:rsid w:val="1D3EEC79"/>
    <w:rsid w:val="1D5EE2E7"/>
    <w:rsid w:val="1D72B329"/>
    <w:rsid w:val="1DAACA42"/>
    <w:rsid w:val="1DB6439D"/>
    <w:rsid w:val="1E97D53F"/>
    <w:rsid w:val="1E9CBC35"/>
    <w:rsid w:val="1EB3E676"/>
    <w:rsid w:val="1EFEE12D"/>
    <w:rsid w:val="1EFF73C2"/>
    <w:rsid w:val="1F0E838A"/>
    <w:rsid w:val="1F30679E"/>
    <w:rsid w:val="1FB06520"/>
    <w:rsid w:val="209EA305"/>
    <w:rsid w:val="20A2C652"/>
    <w:rsid w:val="20EA52AC"/>
    <w:rsid w:val="21151F6A"/>
    <w:rsid w:val="2166966B"/>
    <w:rsid w:val="21EF5559"/>
    <w:rsid w:val="220E1683"/>
    <w:rsid w:val="22ACE61C"/>
    <w:rsid w:val="22C0D274"/>
    <w:rsid w:val="238CEC22"/>
    <w:rsid w:val="23E0D984"/>
    <w:rsid w:val="23E1F4AD"/>
    <w:rsid w:val="2421F36E"/>
    <w:rsid w:val="243B8FED"/>
    <w:rsid w:val="247DEC8E"/>
    <w:rsid w:val="254B8FC6"/>
    <w:rsid w:val="257DC50E"/>
    <w:rsid w:val="25E3AE8A"/>
    <w:rsid w:val="2603BBC0"/>
    <w:rsid w:val="26328A42"/>
    <w:rsid w:val="26E64E74"/>
    <w:rsid w:val="2707BD6B"/>
    <w:rsid w:val="27429CC0"/>
    <w:rsid w:val="27443057"/>
    <w:rsid w:val="274AD213"/>
    <w:rsid w:val="2787EB13"/>
    <w:rsid w:val="27930C0F"/>
    <w:rsid w:val="2807689B"/>
    <w:rsid w:val="281C0866"/>
    <w:rsid w:val="28492E21"/>
    <w:rsid w:val="28A68DBC"/>
    <w:rsid w:val="28AFA937"/>
    <w:rsid w:val="28D25C4E"/>
    <w:rsid w:val="28F56491"/>
    <w:rsid w:val="29017A47"/>
    <w:rsid w:val="29584E1D"/>
    <w:rsid w:val="29A4A5B2"/>
    <w:rsid w:val="29DA8146"/>
    <w:rsid w:val="2A10686D"/>
    <w:rsid w:val="2A13ED1A"/>
    <w:rsid w:val="2A31EC94"/>
    <w:rsid w:val="2AC81D1B"/>
    <w:rsid w:val="2AE5194E"/>
    <w:rsid w:val="2AFBD640"/>
    <w:rsid w:val="2B16A753"/>
    <w:rsid w:val="2B1B8C5A"/>
    <w:rsid w:val="2B9FEAF9"/>
    <w:rsid w:val="2BDDC9D7"/>
    <w:rsid w:val="2C98D884"/>
    <w:rsid w:val="2C9AD0C2"/>
    <w:rsid w:val="2D27540B"/>
    <w:rsid w:val="2D4117C8"/>
    <w:rsid w:val="2D928EC9"/>
    <w:rsid w:val="2DC0EE0C"/>
    <w:rsid w:val="2DD582E2"/>
    <w:rsid w:val="2DEAB9C8"/>
    <w:rsid w:val="2E1F71FF"/>
    <w:rsid w:val="2EC4EFB7"/>
    <w:rsid w:val="2F3844EE"/>
    <w:rsid w:val="2F6E03DC"/>
    <w:rsid w:val="2FE31F7B"/>
    <w:rsid w:val="302AFB4C"/>
    <w:rsid w:val="30B3FC86"/>
    <w:rsid w:val="30D5DBB7"/>
    <w:rsid w:val="30E5E79E"/>
    <w:rsid w:val="311745D6"/>
    <w:rsid w:val="318CD1AF"/>
    <w:rsid w:val="31CF1674"/>
    <w:rsid w:val="31EDB287"/>
    <w:rsid w:val="31FD59C7"/>
    <w:rsid w:val="3235FD97"/>
    <w:rsid w:val="32C803BC"/>
    <w:rsid w:val="333613A9"/>
    <w:rsid w:val="33560439"/>
    <w:rsid w:val="33700090"/>
    <w:rsid w:val="33E6E283"/>
    <w:rsid w:val="3403320E"/>
    <w:rsid w:val="34306CF9"/>
    <w:rsid w:val="347563E8"/>
    <w:rsid w:val="348BF0FC"/>
    <w:rsid w:val="354B1BBF"/>
    <w:rsid w:val="35D92213"/>
    <w:rsid w:val="35F5B601"/>
    <w:rsid w:val="35FC620A"/>
    <w:rsid w:val="364B0154"/>
    <w:rsid w:val="364F39D1"/>
    <w:rsid w:val="366797E5"/>
    <w:rsid w:val="36C0BF03"/>
    <w:rsid w:val="37310F67"/>
    <w:rsid w:val="37533B7C"/>
    <w:rsid w:val="37D9C4C3"/>
    <w:rsid w:val="38803E9A"/>
    <w:rsid w:val="391A11A0"/>
    <w:rsid w:val="391C5EEF"/>
    <w:rsid w:val="3927B58B"/>
    <w:rsid w:val="39725D80"/>
    <w:rsid w:val="397E4BF8"/>
    <w:rsid w:val="39EFA8F1"/>
    <w:rsid w:val="39FC1E6B"/>
    <w:rsid w:val="3A63A769"/>
    <w:rsid w:val="3AA0088C"/>
    <w:rsid w:val="3B1DAA26"/>
    <w:rsid w:val="3B41F491"/>
    <w:rsid w:val="3B9C4F82"/>
    <w:rsid w:val="3C18344F"/>
    <w:rsid w:val="3DA9AFAD"/>
    <w:rsid w:val="3DB72BDE"/>
    <w:rsid w:val="3DC0DED1"/>
    <w:rsid w:val="3EB99414"/>
    <w:rsid w:val="3ED1608E"/>
    <w:rsid w:val="3EE6FC1B"/>
    <w:rsid w:val="3EE8FFEC"/>
    <w:rsid w:val="3EEB8639"/>
    <w:rsid w:val="3F00564E"/>
    <w:rsid w:val="3F1F4027"/>
    <w:rsid w:val="3F67CE7E"/>
    <w:rsid w:val="3FA3DBC8"/>
    <w:rsid w:val="3FA5B098"/>
    <w:rsid w:val="3FA606D7"/>
    <w:rsid w:val="3FF8DE9E"/>
    <w:rsid w:val="40121193"/>
    <w:rsid w:val="401565B4"/>
    <w:rsid w:val="4022AA5A"/>
    <w:rsid w:val="40546D39"/>
    <w:rsid w:val="40570882"/>
    <w:rsid w:val="40598DA0"/>
    <w:rsid w:val="40FD9977"/>
    <w:rsid w:val="4102D496"/>
    <w:rsid w:val="41355726"/>
    <w:rsid w:val="41512469"/>
    <w:rsid w:val="41525359"/>
    <w:rsid w:val="41703580"/>
    <w:rsid w:val="4188C665"/>
    <w:rsid w:val="4191C916"/>
    <w:rsid w:val="41C6A4AF"/>
    <w:rsid w:val="421757F4"/>
    <w:rsid w:val="4327FB5D"/>
    <w:rsid w:val="43773CB7"/>
    <w:rsid w:val="43D9F927"/>
    <w:rsid w:val="44539DB5"/>
    <w:rsid w:val="445CF699"/>
    <w:rsid w:val="446CC517"/>
    <w:rsid w:val="44BB14EA"/>
    <w:rsid w:val="44EA0AAA"/>
    <w:rsid w:val="4528D598"/>
    <w:rsid w:val="452F0199"/>
    <w:rsid w:val="453C1923"/>
    <w:rsid w:val="45A51957"/>
    <w:rsid w:val="45C1E3B4"/>
    <w:rsid w:val="466000C6"/>
    <w:rsid w:val="47387148"/>
    <w:rsid w:val="4740206A"/>
    <w:rsid w:val="4741B401"/>
    <w:rsid w:val="4885278D"/>
    <w:rsid w:val="48CD45AA"/>
    <w:rsid w:val="48E95A46"/>
    <w:rsid w:val="495C8B7A"/>
    <w:rsid w:val="497A4B46"/>
    <w:rsid w:val="49EA0A1E"/>
    <w:rsid w:val="4A2954B3"/>
    <w:rsid w:val="4A613362"/>
    <w:rsid w:val="4AA48BDD"/>
    <w:rsid w:val="4AC3DB58"/>
    <w:rsid w:val="4B20016B"/>
    <w:rsid w:val="4BFAD96A"/>
    <w:rsid w:val="4C2C5114"/>
    <w:rsid w:val="4C65088E"/>
    <w:rsid w:val="4D48F170"/>
    <w:rsid w:val="4D5110CC"/>
    <w:rsid w:val="4D6CC8DF"/>
    <w:rsid w:val="4DB3F575"/>
    <w:rsid w:val="4E5C9A5B"/>
    <w:rsid w:val="4F349AA3"/>
    <w:rsid w:val="4F5945F8"/>
    <w:rsid w:val="4F5A4217"/>
    <w:rsid w:val="50018BFA"/>
    <w:rsid w:val="500D1B59"/>
    <w:rsid w:val="503CD4CB"/>
    <w:rsid w:val="5171ECAD"/>
    <w:rsid w:val="518689E5"/>
    <w:rsid w:val="519B2B89"/>
    <w:rsid w:val="51BE6B80"/>
    <w:rsid w:val="522AA90D"/>
    <w:rsid w:val="52BAB276"/>
    <w:rsid w:val="537EB560"/>
    <w:rsid w:val="53A29767"/>
    <w:rsid w:val="53A8BD8A"/>
    <w:rsid w:val="5437FDA5"/>
    <w:rsid w:val="546A010E"/>
    <w:rsid w:val="54D24315"/>
    <w:rsid w:val="54DAB8D6"/>
    <w:rsid w:val="54EE79AC"/>
    <w:rsid w:val="54F3E133"/>
    <w:rsid w:val="55539EAE"/>
    <w:rsid w:val="5599F663"/>
    <w:rsid w:val="55CD1A6D"/>
    <w:rsid w:val="55CFAAB9"/>
    <w:rsid w:val="56A2B888"/>
    <w:rsid w:val="56CCF866"/>
    <w:rsid w:val="575D34A0"/>
    <w:rsid w:val="57B90B49"/>
    <w:rsid w:val="58037CA1"/>
    <w:rsid w:val="5804DD67"/>
    <w:rsid w:val="582A5305"/>
    <w:rsid w:val="586F49F4"/>
    <w:rsid w:val="58A17275"/>
    <w:rsid w:val="58C0C0F5"/>
    <w:rsid w:val="58CE0B50"/>
    <w:rsid w:val="593C9B2A"/>
    <w:rsid w:val="59BE040A"/>
    <w:rsid w:val="59FADB9D"/>
    <w:rsid w:val="5A2C620E"/>
    <w:rsid w:val="5AB8751D"/>
    <w:rsid w:val="5AE0AD42"/>
    <w:rsid w:val="5B04D195"/>
    <w:rsid w:val="5B2FB1E3"/>
    <w:rsid w:val="5B45A537"/>
    <w:rsid w:val="5BCD5C73"/>
    <w:rsid w:val="5BF4702F"/>
    <w:rsid w:val="5C520D15"/>
    <w:rsid w:val="5C74091B"/>
    <w:rsid w:val="5C78CE78"/>
    <w:rsid w:val="5C93F11D"/>
    <w:rsid w:val="5C9A1631"/>
    <w:rsid w:val="5CCFA349"/>
    <w:rsid w:val="5D4D98E5"/>
    <w:rsid w:val="5DCE79F5"/>
    <w:rsid w:val="5DE07E1A"/>
    <w:rsid w:val="5E08B63F"/>
    <w:rsid w:val="5E1B5D6F"/>
    <w:rsid w:val="5E637B8C"/>
    <w:rsid w:val="5EFEBE32"/>
    <w:rsid w:val="5F124790"/>
    <w:rsid w:val="5F3DE44C"/>
    <w:rsid w:val="5F59698E"/>
    <w:rsid w:val="5F6AC97A"/>
    <w:rsid w:val="5F8920E0"/>
    <w:rsid w:val="5F901A03"/>
    <w:rsid w:val="5FDF97CB"/>
    <w:rsid w:val="603ACE37"/>
    <w:rsid w:val="604CD177"/>
    <w:rsid w:val="60BC8B5E"/>
    <w:rsid w:val="60C7D6CB"/>
    <w:rsid w:val="616C8B35"/>
    <w:rsid w:val="616DBA25"/>
    <w:rsid w:val="61BF20B0"/>
    <w:rsid w:val="61BF95CD"/>
    <w:rsid w:val="6220F171"/>
    <w:rsid w:val="62B54F85"/>
    <w:rsid w:val="62D296CA"/>
    <w:rsid w:val="633E5BEE"/>
    <w:rsid w:val="637C93F6"/>
    <w:rsid w:val="638291BE"/>
    <w:rsid w:val="6391A7D5"/>
    <w:rsid w:val="63986F97"/>
    <w:rsid w:val="63F7EFA9"/>
    <w:rsid w:val="64329691"/>
    <w:rsid w:val="646A2183"/>
    <w:rsid w:val="64A260AC"/>
    <w:rsid w:val="64A46960"/>
    <w:rsid w:val="64E75C7E"/>
    <w:rsid w:val="65C3DFD7"/>
    <w:rsid w:val="65D18E9C"/>
    <w:rsid w:val="660C0D6F"/>
    <w:rsid w:val="6631E8AF"/>
    <w:rsid w:val="665B819A"/>
    <w:rsid w:val="66909E78"/>
    <w:rsid w:val="66BA3280"/>
    <w:rsid w:val="6738473F"/>
    <w:rsid w:val="67717C2B"/>
    <w:rsid w:val="677192FD"/>
    <w:rsid w:val="67E5E453"/>
    <w:rsid w:val="68297A7C"/>
    <w:rsid w:val="684E25D1"/>
    <w:rsid w:val="69872840"/>
    <w:rsid w:val="69B570CC"/>
    <w:rsid w:val="6A4A4547"/>
    <w:rsid w:val="6AB882B6"/>
    <w:rsid w:val="6ABE37D4"/>
    <w:rsid w:val="6B2E8E16"/>
    <w:rsid w:val="6BE2514D"/>
    <w:rsid w:val="6C6C71FC"/>
    <w:rsid w:val="6C8C84E7"/>
    <w:rsid w:val="6CD0C48B"/>
    <w:rsid w:val="6DE5670D"/>
    <w:rsid w:val="6E239BE6"/>
    <w:rsid w:val="6E395B75"/>
    <w:rsid w:val="6E6B5E2C"/>
    <w:rsid w:val="6E87E5D0"/>
    <w:rsid w:val="6E929F7A"/>
    <w:rsid w:val="6EC9FDEE"/>
    <w:rsid w:val="6ED3A33D"/>
    <w:rsid w:val="6EDD4D4D"/>
    <w:rsid w:val="6FBEA679"/>
    <w:rsid w:val="6FC9885C"/>
    <w:rsid w:val="701C92F4"/>
    <w:rsid w:val="70F3317B"/>
    <w:rsid w:val="717A57EF"/>
    <w:rsid w:val="720D801B"/>
    <w:rsid w:val="7231D7A3"/>
    <w:rsid w:val="72BD0132"/>
    <w:rsid w:val="731434F5"/>
    <w:rsid w:val="7314D705"/>
    <w:rsid w:val="734ADCCA"/>
    <w:rsid w:val="73B026F8"/>
    <w:rsid w:val="73EF025C"/>
    <w:rsid w:val="73FB77D6"/>
    <w:rsid w:val="7498D054"/>
    <w:rsid w:val="74B1F8B1"/>
    <w:rsid w:val="74B96630"/>
    <w:rsid w:val="74E5E14B"/>
    <w:rsid w:val="75691BC5"/>
    <w:rsid w:val="75A5F358"/>
    <w:rsid w:val="75E69429"/>
    <w:rsid w:val="75E8F10E"/>
    <w:rsid w:val="75F62D41"/>
    <w:rsid w:val="76077640"/>
    <w:rsid w:val="7656C232"/>
    <w:rsid w:val="76B21364"/>
    <w:rsid w:val="770FFFDF"/>
    <w:rsid w:val="77F6840A"/>
    <w:rsid w:val="77FBAE0E"/>
    <w:rsid w:val="7842432C"/>
    <w:rsid w:val="78986E07"/>
    <w:rsid w:val="78BB96EC"/>
    <w:rsid w:val="78BC1990"/>
    <w:rsid w:val="794045F2"/>
    <w:rsid w:val="796C4177"/>
    <w:rsid w:val="79A20643"/>
    <w:rsid w:val="79C47159"/>
    <w:rsid w:val="7A2EE87E"/>
    <w:rsid w:val="7A35CE52"/>
    <w:rsid w:val="7A66902F"/>
    <w:rsid w:val="7A7A2DC9"/>
    <w:rsid w:val="7A90F846"/>
    <w:rsid w:val="7A9E7477"/>
    <w:rsid w:val="7AC57DAC"/>
    <w:rsid w:val="7AE702CE"/>
    <w:rsid w:val="7AFA7408"/>
    <w:rsid w:val="7C026090"/>
    <w:rsid w:val="7CF91DBE"/>
    <w:rsid w:val="7D257352"/>
    <w:rsid w:val="7D3D4A64"/>
    <w:rsid w:val="7D6A3770"/>
    <w:rsid w:val="7D716B23"/>
    <w:rsid w:val="7D7CE47E"/>
    <w:rsid w:val="7D7E7815"/>
    <w:rsid w:val="7DA84E69"/>
    <w:rsid w:val="7E03AA33"/>
    <w:rsid w:val="7E23F5CD"/>
    <w:rsid w:val="7E399BF2"/>
    <w:rsid w:val="7E8FCFBA"/>
    <w:rsid w:val="7EB07DF9"/>
    <w:rsid w:val="7EE1D199"/>
    <w:rsid w:val="7F338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8A2E"/>
  <w15:chartTrackingRefBased/>
  <w15:docId w15:val="{5ED03945-0851-4EF2-8F01-C9BF1D2CF9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Subtitle1" w:customStyle="1">
    <w:name w:val="Subtitle1"/>
    <w:basedOn w:val="Title"/>
    <w:pPr>
      <w:widowControl/>
    </w:pPr>
    <w:rPr>
      <w:rFonts w:ascii="Times New Roman" w:hAnsi="Times New Roman"/>
      <w:sz w:val="24"/>
    </w:rPr>
  </w:style>
  <w:style w:type="paragraph" w:styleId="RevisionHist" w:customStyle="1">
    <w:name w:val="RevisionHist"/>
    <w:basedOn w:val="Normal"/>
    <w:pPr>
      <w:widowControl/>
      <w:spacing w:line="240" w:lineRule="auto"/>
    </w:pPr>
  </w:style>
  <w:style w:type="paragraph" w:styleId="Date">
    <w:name w:val="Date"/>
    <w:basedOn w:val="Normal"/>
    <w:pPr>
      <w:widowControl/>
      <w:spacing w:line="240" w:lineRule="auto"/>
    </w:pPr>
  </w:style>
  <w:style w:type="paragraph" w:styleId="Hierarchy" w:customStyle="1">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1" w:customStyle="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styleId="Project" w:customStyle="1">
    <w:name w:val="Project"/>
    <w:basedOn w:val="Normal"/>
    <w:pPr>
      <w:widowControl/>
      <w:spacing w:line="240" w:lineRule="auto"/>
      <w:jc w:val="right"/>
    </w:pPr>
    <w:rPr>
      <w:rFonts w:ascii="Arial" w:hAnsi="Arial"/>
      <w:b/>
      <w:sz w:val="36"/>
    </w:rPr>
  </w:style>
  <w:style w:type="paragraph" w:styleId="CompanyName" w:customStyle="1">
    <w:name w:val="CompanyName"/>
    <w:basedOn w:val="Normal"/>
    <w:pPr>
      <w:widowControl/>
      <w:spacing w:line="240" w:lineRule="auto"/>
      <w:jc w:val="right"/>
    </w:pPr>
    <w:rPr>
      <w:rFonts w:ascii="Arial" w:hAnsi="Arial"/>
      <w:b/>
      <w:sz w:val="36"/>
    </w:rPr>
  </w:style>
  <w:style w:type="character" w:styleId="BodyTextChar" w:customStyle="1">
    <w:name w:val="Body Text Char"/>
    <w:basedOn w:val="DefaultParagraphFont"/>
    <w:link w:val="BodyText"/>
    <w:rsid w:val="00E051D6"/>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footer" Target="footer4.xml" Id="R4bbfa4f38a944371" /><Relationship Type="http://schemas.microsoft.com/office/2020/10/relationships/intelligence" Target="intelligence2.xml" Id="Ra9bcb3f773094dbd"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5-software-tes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05-software-testing.dot</ap:Template>
  <ap:Application>Microsoft Word for the web</ap:Application>
  <ap:DocSecurity>4</ap:DocSecurity>
  <ap:ScaleCrop>false</ap:ScaleCrop>
  <ap:Company>&lt;Company Name&gt;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Case</dc:title>
  <dc:subject>&lt;Project Name&gt;</dc:subject>
  <dc:creator>hossai</dc:creator>
  <keywords/>
  <dc:description/>
  <lastModifiedBy>Sailors, Dylan Z</lastModifiedBy>
  <revision>344</revision>
  <lastPrinted>1900-01-01T08:00:00.0000000Z</lastPrinted>
  <dcterms:created xsi:type="dcterms:W3CDTF">2023-12-03T19:23:00.0000000Z</dcterms:created>
  <dcterms:modified xsi:type="dcterms:W3CDTF">2023-12-04T05:39:00.1412329Z</dcterms:modified>
</coreProperties>
</file>